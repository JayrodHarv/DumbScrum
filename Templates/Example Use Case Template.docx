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5E796" w14:textId="77777777" w:rsidR="006847AF" w:rsidRDefault="006847AF" w:rsidP="006847AF">
      <w:pPr>
        <w:rPr>
          <w:rFonts w:cs="Arial"/>
          <w:b/>
          <w:sz w:val="32"/>
          <w:szCs w:val="32"/>
        </w:rPr>
      </w:pPr>
      <w:bookmarkStart w:id="0" w:name="_GoBack"/>
      <w:bookmarkEnd w:id="0"/>
    </w:p>
    <w:p w14:paraId="5355E797" w14:textId="77777777" w:rsidR="006847AF" w:rsidRDefault="006847AF" w:rsidP="006847AF">
      <w:pPr>
        <w:rPr>
          <w:rFonts w:cs="Arial"/>
          <w:b/>
          <w:sz w:val="32"/>
          <w:szCs w:val="32"/>
        </w:rPr>
      </w:pPr>
    </w:p>
    <w:p w14:paraId="5355E798" w14:textId="77777777" w:rsidR="006847AF" w:rsidRDefault="006847AF" w:rsidP="006847AF">
      <w:pPr>
        <w:rPr>
          <w:rFonts w:cs="Arial"/>
          <w:b/>
          <w:sz w:val="32"/>
          <w:szCs w:val="32"/>
        </w:rPr>
      </w:pPr>
    </w:p>
    <w:p w14:paraId="5355E799" w14:textId="77777777" w:rsidR="006847AF" w:rsidRDefault="006847AF" w:rsidP="004A7EEA">
      <w:pPr>
        <w:pStyle w:val="Bodytext"/>
        <w:ind w:left="0"/>
        <w:rPr>
          <w:rFonts w:cs="Arial"/>
        </w:rPr>
      </w:pPr>
    </w:p>
    <w:p w14:paraId="5355E79A" w14:textId="77777777" w:rsidR="006847AF" w:rsidRDefault="006847AF" w:rsidP="006847AF">
      <w:pPr>
        <w:rPr>
          <w:rFonts w:cs="Arial"/>
        </w:rPr>
      </w:pPr>
    </w:p>
    <w:p w14:paraId="5355E79B" w14:textId="77777777" w:rsidR="006847AF" w:rsidRDefault="006847AF" w:rsidP="006847AF">
      <w:pPr>
        <w:rPr>
          <w:rFonts w:cs="Arial"/>
        </w:rPr>
      </w:pPr>
    </w:p>
    <w:p w14:paraId="5355E79C" w14:textId="77777777" w:rsidR="006847AF" w:rsidRDefault="006847AF" w:rsidP="006847AF">
      <w:pPr>
        <w:rPr>
          <w:rFonts w:cs="Arial"/>
        </w:rPr>
      </w:pPr>
    </w:p>
    <w:p w14:paraId="5355E79D" w14:textId="77777777" w:rsidR="006847AF" w:rsidRDefault="006847AF" w:rsidP="006847AF">
      <w:pPr>
        <w:rPr>
          <w:rFonts w:cs="Arial"/>
        </w:rPr>
      </w:pPr>
    </w:p>
    <w:p w14:paraId="5355E79E" w14:textId="77777777" w:rsidR="006847AF" w:rsidRDefault="003A6D89" w:rsidP="004A7EEA">
      <w:pPr>
        <w:spacing w:after="480"/>
        <w:rPr>
          <w:rFonts w:cs="Arial"/>
          <w:b/>
          <w:sz w:val="56"/>
          <w:szCs w:val="56"/>
        </w:rPr>
      </w:pPr>
      <w:r>
        <w:rPr>
          <w:rFonts w:cs="Arial"/>
          <w:b/>
          <w:sz w:val="56"/>
          <w:szCs w:val="56"/>
        </w:rPr>
        <w:t>Use Case Template</w:t>
      </w:r>
    </w:p>
    <w:p w14:paraId="5355E79F" w14:textId="77777777"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14:paraId="5355E7A0" w14:textId="77777777"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14:paraId="5355E7A1" w14:textId="77777777"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14:paraId="5355E7A2"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14:paraId="5355E7A3" w14:textId="7777777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14:paraId="5355E7A4" w14:textId="77777777" w:rsidR="006847AF" w:rsidRDefault="006847AF" w:rsidP="006847AF">
      <w:pPr>
        <w:pStyle w:val="Bodytext"/>
        <w:ind w:left="0"/>
        <w:rPr>
          <w:rFonts w:cs="Arial"/>
        </w:rPr>
      </w:pPr>
    </w:p>
    <w:p w14:paraId="5355E7A5" w14:textId="77777777" w:rsidR="006847AF" w:rsidRDefault="006847AF" w:rsidP="006847AF">
      <w:pPr>
        <w:pStyle w:val="Bodytext"/>
        <w:ind w:left="0"/>
        <w:rPr>
          <w:rFonts w:cs="Arial"/>
        </w:rPr>
      </w:pPr>
    </w:p>
    <w:p w14:paraId="5355E7A6" w14:textId="77777777" w:rsidR="006847AF" w:rsidRDefault="006847AF" w:rsidP="006847AF">
      <w:pPr>
        <w:pStyle w:val="Bodytext"/>
        <w:ind w:left="0"/>
        <w:rPr>
          <w:rFonts w:cs="Arial"/>
        </w:rPr>
      </w:pPr>
    </w:p>
    <w:p w14:paraId="5355E7A7" w14:textId="77777777"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472B58">
        <w:rPr>
          <w:rFonts w:cs="Arial"/>
          <w:noProof/>
        </w:rPr>
        <w:t>October 2, 2017</w:t>
      </w:r>
      <w:r w:rsidR="004A7EEA">
        <w:rPr>
          <w:rFonts w:cs="Arial"/>
        </w:rPr>
        <w:fldChar w:fldCharType="end"/>
      </w:r>
    </w:p>
    <w:p w14:paraId="5355E7A8" w14:textId="77777777"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14:paraId="5355E7A9" w14:textId="77777777"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111CBF">
          <w:rPr>
            <w:noProof/>
            <w:webHidden/>
          </w:rPr>
          <w:t>3</w:t>
        </w:r>
        <w:r>
          <w:rPr>
            <w:noProof/>
            <w:webHidden/>
          </w:rPr>
          <w:fldChar w:fldCharType="end"/>
        </w:r>
      </w:hyperlink>
    </w:p>
    <w:p w14:paraId="5355E7AA" w14:textId="77777777" w:rsidR="004C44F8" w:rsidRDefault="00AB2AB5">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B" w14:textId="77777777" w:rsidR="004C44F8" w:rsidRDefault="00AB2AB5">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C" w14:textId="77777777" w:rsidR="004C44F8" w:rsidRDefault="00AB2AB5">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D" w14:textId="77777777" w:rsidR="004C44F8" w:rsidRDefault="00AB2AB5">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E" w14:textId="77777777" w:rsidR="004C44F8" w:rsidRDefault="00AB2AB5">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F" w14:textId="77777777" w:rsidR="004C44F8" w:rsidRDefault="00AB2AB5">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B0" w14:textId="77777777" w:rsidR="004C44F8" w:rsidRDefault="00AB2AB5">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B1" w14:textId="77777777"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14:paraId="5355E7B5" w14:textId="77777777" w:rsidTr="00306F22">
        <w:trPr>
          <w:tblHeader/>
        </w:trPr>
        <w:tc>
          <w:tcPr>
            <w:tcW w:w="1353" w:type="dxa"/>
            <w:shd w:val="pct20" w:color="auto" w:fill="auto"/>
          </w:tcPr>
          <w:p w14:paraId="5355E7B2" w14:textId="77777777" w:rsidR="00A6280F" w:rsidRDefault="00306F22" w:rsidP="00575794">
            <w:pPr>
              <w:jc w:val="both"/>
              <w:rPr>
                <w:rFonts w:cs="Arial"/>
                <w:b/>
              </w:rPr>
            </w:pPr>
            <w:r>
              <w:rPr>
                <w:rFonts w:cs="Arial"/>
                <w:b/>
              </w:rPr>
              <w:t>Version</w:t>
            </w:r>
          </w:p>
        </w:tc>
        <w:tc>
          <w:tcPr>
            <w:tcW w:w="1334" w:type="dxa"/>
            <w:shd w:val="pct20" w:color="auto" w:fill="auto"/>
          </w:tcPr>
          <w:p w14:paraId="5355E7B3" w14:textId="77777777" w:rsidR="00A6280F" w:rsidRDefault="00A6280F" w:rsidP="00575794">
            <w:pPr>
              <w:jc w:val="both"/>
              <w:rPr>
                <w:rFonts w:cs="Arial"/>
                <w:b/>
              </w:rPr>
            </w:pPr>
            <w:r>
              <w:rPr>
                <w:rFonts w:cs="Arial"/>
                <w:b/>
              </w:rPr>
              <w:t>Date</w:t>
            </w:r>
          </w:p>
        </w:tc>
        <w:tc>
          <w:tcPr>
            <w:tcW w:w="7213" w:type="dxa"/>
            <w:shd w:val="pct20" w:color="auto" w:fill="auto"/>
          </w:tcPr>
          <w:p w14:paraId="5355E7B4" w14:textId="77777777" w:rsidR="00A6280F" w:rsidRDefault="00A6280F" w:rsidP="00575794">
            <w:pPr>
              <w:jc w:val="both"/>
              <w:rPr>
                <w:rFonts w:cs="Arial"/>
                <w:b/>
              </w:rPr>
            </w:pPr>
            <w:r>
              <w:rPr>
                <w:rFonts w:cs="Arial"/>
                <w:b/>
              </w:rPr>
              <w:t>Revision Description</w:t>
            </w:r>
          </w:p>
        </w:tc>
      </w:tr>
      <w:tr w:rsidR="00A6280F" w14:paraId="5355E7B9" w14:textId="77777777" w:rsidTr="00306F22">
        <w:tc>
          <w:tcPr>
            <w:tcW w:w="1353" w:type="dxa"/>
          </w:tcPr>
          <w:p w14:paraId="5355E7B6" w14:textId="77777777" w:rsidR="00A6280F" w:rsidRDefault="00A6280F" w:rsidP="00575794">
            <w:pPr>
              <w:jc w:val="both"/>
              <w:rPr>
                <w:rFonts w:cs="Arial"/>
              </w:rPr>
            </w:pPr>
            <w:r>
              <w:rPr>
                <w:rFonts w:cs="Arial"/>
              </w:rPr>
              <w:t>.01</w:t>
            </w:r>
          </w:p>
        </w:tc>
        <w:tc>
          <w:tcPr>
            <w:tcW w:w="1334" w:type="dxa"/>
          </w:tcPr>
          <w:p w14:paraId="5355E7B7" w14:textId="77777777" w:rsidR="00A6280F" w:rsidRDefault="00A6280F" w:rsidP="00575794">
            <w:pPr>
              <w:jc w:val="both"/>
              <w:rPr>
                <w:rFonts w:cs="Arial"/>
              </w:rPr>
            </w:pPr>
          </w:p>
        </w:tc>
        <w:tc>
          <w:tcPr>
            <w:tcW w:w="7213" w:type="dxa"/>
          </w:tcPr>
          <w:p w14:paraId="5355E7B8" w14:textId="77777777" w:rsidR="00A6280F" w:rsidRDefault="00A6280F" w:rsidP="00575794">
            <w:pPr>
              <w:jc w:val="both"/>
              <w:rPr>
                <w:rFonts w:cs="Arial"/>
              </w:rPr>
            </w:pPr>
          </w:p>
        </w:tc>
      </w:tr>
      <w:tr w:rsidR="00A6280F" w14:paraId="5355E7BD" w14:textId="77777777" w:rsidTr="00306F22">
        <w:tc>
          <w:tcPr>
            <w:tcW w:w="1353" w:type="dxa"/>
          </w:tcPr>
          <w:p w14:paraId="5355E7BA" w14:textId="77777777" w:rsidR="00A6280F" w:rsidRDefault="00A6280F" w:rsidP="00575794">
            <w:pPr>
              <w:jc w:val="both"/>
              <w:rPr>
                <w:rFonts w:cs="Arial"/>
              </w:rPr>
            </w:pPr>
            <w:r>
              <w:rPr>
                <w:rFonts w:cs="Arial"/>
              </w:rPr>
              <w:t>.02</w:t>
            </w:r>
          </w:p>
        </w:tc>
        <w:tc>
          <w:tcPr>
            <w:tcW w:w="1334" w:type="dxa"/>
          </w:tcPr>
          <w:p w14:paraId="5355E7BB" w14:textId="77777777" w:rsidR="00A6280F" w:rsidRDefault="00A6280F" w:rsidP="00575794">
            <w:pPr>
              <w:jc w:val="both"/>
              <w:rPr>
                <w:rFonts w:cs="Arial"/>
              </w:rPr>
            </w:pPr>
          </w:p>
        </w:tc>
        <w:tc>
          <w:tcPr>
            <w:tcW w:w="7213" w:type="dxa"/>
          </w:tcPr>
          <w:p w14:paraId="5355E7BC" w14:textId="77777777" w:rsidR="00A6280F" w:rsidRDefault="00A6280F" w:rsidP="00575794">
            <w:pPr>
              <w:jc w:val="both"/>
              <w:rPr>
                <w:rFonts w:cs="Arial"/>
              </w:rPr>
            </w:pPr>
          </w:p>
        </w:tc>
      </w:tr>
      <w:tr w:rsidR="00A6280F" w14:paraId="5355E7C1" w14:textId="77777777" w:rsidTr="00306F22">
        <w:tc>
          <w:tcPr>
            <w:tcW w:w="1353" w:type="dxa"/>
          </w:tcPr>
          <w:p w14:paraId="5355E7BE" w14:textId="77777777" w:rsidR="00A6280F" w:rsidRDefault="00A6280F" w:rsidP="00575794">
            <w:pPr>
              <w:jc w:val="both"/>
              <w:rPr>
                <w:rFonts w:cs="Arial"/>
              </w:rPr>
            </w:pPr>
            <w:r>
              <w:rPr>
                <w:rFonts w:cs="Arial"/>
              </w:rPr>
              <w:t>.03</w:t>
            </w:r>
          </w:p>
        </w:tc>
        <w:tc>
          <w:tcPr>
            <w:tcW w:w="1334" w:type="dxa"/>
          </w:tcPr>
          <w:p w14:paraId="5355E7BF" w14:textId="77777777" w:rsidR="00A6280F" w:rsidRDefault="00A6280F" w:rsidP="00575794">
            <w:pPr>
              <w:jc w:val="both"/>
              <w:rPr>
                <w:rFonts w:cs="Arial"/>
              </w:rPr>
            </w:pPr>
          </w:p>
        </w:tc>
        <w:tc>
          <w:tcPr>
            <w:tcW w:w="7213" w:type="dxa"/>
          </w:tcPr>
          <w:p w14:paraId="5355E7C0" w14:textId="77777777" w:rsidR="00A6280F" w:rsidRDefault="00A6280F" w:rsidP="00575794">
            <w:pPr>
              <w:jc w:val="both"/>
              <w:rPr>
                <w:rFonts w:cs="Arial"/>
              </w:rPr>
            </w:pPr>
          </w:p>
        </w:tc>
      </w:tr>
      <w:tr w:rsidR="00A6280F" w14:paraId="5355E7C5" w14:textId="77777777" w:rsidTr="00306F22">
        <w:tc>
          <w:tcPr>
            <w:tcW w:w="1353" w:type="dxa"/>
          </w:tcPr>
          <w:p w14:paraId="5355E7C2" w14:textId="77777777" w:rsidR="00A6280F" w:rsidRDefault="00A6280F" w:rsidP="00575794">
            <w:pPr>
              <w:jc w:val="both"/>
              <w:rPr>
                <w:rFonts w:cs="Arial"/>
              </w:rPr>
            </w:pPr>
            <w:r>
              <w:rPr>
                <w:rFonts w:cs="Arial"/>
              </w:rPr>
              <w:t>.04</w:t>
            </w:r>
          </w:p>
        </w:tc>
        <w:tc>
          <w:tcPr>
            <w:tcW w:w="1334" w:type="dxa"/>
          </w:tcPr>
          <w:p w14:paraId="5355E7C3" w14:textId="77777777" w:rsidR="00A6280F" w:rsidRDefault="00A6280F" w:rsidP="00575794">
            <w:pPr>
              <w:jc w:val="both"/>
              <w:rPr>
                <w:rFonts w:cs="Arial"/>
              </w:rPr>
            </w:pPr>
          </w:p>
        </w:tc>
        <w:tc>
          <w:tcPr>
            <w:tcW w:w="7213" w:type="dxa"/>
          </w:tcPr>
          <w:p w14:paraId="5355E7C4" w14:textId="77777777" w:rsidR="00A6280F" w:rsidRDefault="00A6280F" w:rsidP="00575794">
            <w:pPr>
              <w:jc w:val="both"/>
              <w:rPr>
                <w:rFonts w:cs="Arial"/>
              </w:rPr>
            </w:pPr>
          </w:p>
        </w:tc>
      </w:tr>
      <w:tr w:rsidR="00A6280F" w14:paraId="5355E7C9" w14:textId="77777777" w:rsidTr="00306F22">
        <w:tc>
          <w:tcPr>
            <w:tcW w:w="1353" w:type="dxa"/>
          </w:tcPr>
          <w:p w14:paraId="5355E7C6" w14:textId="77777777" w:rsidR="00A6280F" w:rsidRDefault="00A6280F" w:rsidP="00575794">
            <w:pPr>
              <w:jc w:val="both"/>
              <w:rPr>
                <w:rFonts w:cs="Arial"/>
              </w:rPr>
            </w:pPr>
            <w:r>
              <w:rPr>
                <w:rFonts w:cs="Arial"/>
              </w:rPr>
              <w:t>1.0</w:t>
            </w:r>
          </w:p>
        </w:tc>
        <w:tc>
          <w:tcPr>
            <w:tcW w:w="1334" w:type="dxa"/>
          </w:tcPr>
          <w:p w14:paraId="5355E7C7" w14:textId="77777777" w:rsidR="00A6280F" w:rsidRDefault="00A6280F" w:rsidP="00575794">
            <w:pPr>
              <w:jc w:val="both"/>
              <w:rPr>
                <w:rFonts w:cs="Arial"/>
              </w:rPr>
            </w:pPr>
          </w:p>
        </w:tc>
        <w:tc>
          <w:tcPr>
            <w:tcW w:w="7213" w:type="dxa"/>
          </w:tcPr>
          <w:p w14:paraId="5355E7C8" w14:textId="77777777" w:rsidR="00A6280F" w:rsidRDefault="00A6280F" w:rsidP="00A63A5E">
            <w:pPr>
              <w:jc w:val="both"/>
              <w:rPr>
                <w:rFonts w:cs="Arial"/>
              </w:rPr>
            </w:pPr>
            <w:r>
              <w:rPr>
                <w:rFonts w:cs="Arial"/>
              </w:rPr>
              <w:t xml:space="preserve">Approved </w:t>
            </w:r>
            <w:r w:rsidR="00A63A5E">
              <w:rPr>
                <w:rFonts w:cs="Arial"/>
              </w:rPr>
              <w:t>Use Case</w:t>
            </w:r>
          </w:p>
        </w:tc>
      </w:tr>
      <w:tr w:rsidR="00A6280F" w14:paraId="5355E7CD" w14:textId="77777777" w:rsidTr="00306F22">
        <w:tc>
          <w:tcPr>
            <w:tcW w:w="1353" w:type="dxa"/>
          </w:tcPr>
          <w:p w14:paraId="5355E7CA" w14:textId="77777777" w:rsidR="00A6280F" w:rsidRDefault="00A6280F" w:rsidP="00575794">
            <w:pPr>
              <w:jc w:val="both"/>
              <w:rPr>
                <w:rFonts w:cs="Arial"/>
              </w:rPr>
            </w:pPr>
          </w:p>
        </w:tc>
        <w:tc>
          <w:tcPr>
            <w:tcW w:w="1334" w:type="dxa"/>
          </w:tcPr>
          <w:p w14:paraId="5355E7CB" w14:textId="77777777" w:rsidR="00A6280F" w:rsidRDefault="00A6280F" w:rsidP="00575794">
            <w:pPr>
              <w:jc w:val="both"/>
              <w:rPr>
                <w:rFonts w:cs="Arial"/>
              </w:rPr>
            </w:pPr>
          </w:p>
        </w:tc>
        <w:tc>
          <w:tcPr>
            <w:tcW w:w="7213" w:type="dxa"/>
          </w:tcPr>
          <w:p w14:paraId="5355E7CC" w14:textId="77777777" w:rsidR="00A6280F" w:rsidRDefault="00A6280F" w:rsidP="00575794">
            <w:pPr>
              <w:jc w:val="both"/>
              <w:rPr>
                <w:rFonts w:cs="Arial"/>
              </w:rPr>
            </w:pPr>
          </w:p>
        </w:tc>
      </w:tr>
      <w:tr w:rsidR="00A6280F" w14:paraId="5355E7D1" w14:textId="77777777" w:rsidTr="00306F22">
        <w:tc>
          <w:tcPr>
            <w:tcW w:w="1353" w:type="dxa"/>
          </w:tcPr>
          <w:p w14:paraId="5355E7CE" w14:textId="77777777" w:rsidR="00A6280F" w:rsidRDefault="00A6280F" w:rsidP="00575794">
            <w:pPr>
              <w:jc w:val="both"/>
              <w:rPr>
                <w:rFonts w:cs="Arial"/>
              </w:rPr>
            </w:pPr>
          </w:p>
        </w:tc>
        <w:tc>
          <w:tcPr>
            <w:tcW w:w="1334" w:type="dxa"/>
          </w:tcPr>
          <w:p w14:paraId="5355E7CF" w14:textId="77777777" w:rsidR="00A6280F" w:rsidRDefault="00A6280F" w:rsidP="00575794">
            <w:pPr>
              <w:jc w:val="both"/>
              <w:rPr>
                <w:rFonts w:cs="Arial"/>
              </w:rPr>
            </w:pPr>
          </w:p>
        </w:tc>
        <w:tc>
          <w:tcPr>
            <w:tcW w:w="7213" w:type="dxa"/>
          </w:tcPr>
          <w:p w14:paraId="5355E7D0" w14:textId="77777777" w:rsidR="00A6280F" w:rsidRDefault="00A6280F" w:rsidP="00575794">
            <w:pPr>
              <w:jc w:val="both"/>
              <w:rPr>
                <w:rFonts w:cs="Arial"/>
              </w:rPr>
            </w:pPr>
          </w:p>
        </w:tc>
      </w:tr>
    </w:tbl>
    <w:p w14:paraId="5355E7D2" w14:textId="77777777" w:rsidR="00984378" w:rsidRPr="004A7EEA" w:rsidRDefault="00984378" w:rsidP="004A7EEA"/>
    <w:p w14:paraId="5355E7D3" w14:textId="77777777" w:rsidR="00984378" w:rsidRPr="004D0443" w:rsidRDefault="00984378" w:rsidP="00F8254A">
      <w:pPr>
        <w:pStyle w:val="Heading1"/>
        <w:numPr>
          <w:ilvl w:val="0"/>
          <w:numId w:val="0"/>
        </w:numPr>
        <w:rPr>
          <w:rFonts w:ascii="Trebuchet MS" w:hAnsi="Trebuchet MS"/>
          <w:color w:val="C0C0C0"/>
          <w:sz w:val="20"/>
          <w:szCs w:val="20"/>
        </w:rPr>
      </w:pPr>
      <w:r>
        <w:br w:type="page"/>
      </w:r>
      <w:bookmarkStart w:id="1" w:name="_Toc221528079"/>
      <w:r w:rsidRPr="00032406">
        <w:lastRenderedPageBreak/>
        <w:t>Approvals</w:t>
      </w:r>
      <w:bookmarkEnd w:id="1"/>
    </w:p>
    <w:p w14:paraId="5355E7D4" w14:textId="77777777" w:rsidR="00984378" w:rsidRPr="00032406" w:rsidRDefault="00984378" w:rsidP="00984378">
      <w:pPr>
        <w:rPr>
          <w:rFonts w:ascii="Trebuchet MS" w:hAnsi="Trebuchet MS"/>
          <w:sz w:val="36"/>
          <w:szCs w:val="36"/>
        </w:rPr>
      </w:pPr>
    </w:p>
    <w:p w14:paraId="5355E7D5" w14:textId="77777777"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14:paraId="5355E7D6" w14:textId="77777777" w:rsidR="00984378" w:rsidRPr="00BB08ED" w:rsidRDefault="00984378" w:rsidP="00984378">
      <w:pPr>
        <w:tabs>
          <w:tab w:val="left" w:pos="2490"/>
        </w:tabs>
        <w:rPr>
          <w:rFonts w:cs="Arial"/>
          <w:szCs w:val="20"/>
        </w:rPr>
      </w:pPr>
    </w:p>
    <w:p w14:paraId="5355E7D7" w14:textId="77777777"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14:paraId="5355E7D8" w14:textId="77777777" w:rsidR="00984378" w:rsidRPr="00BB08ED" w:rsidRDefault="00984378" w:rsidP="00984378">
      <w:pPr>
        <w:tabs>
          <w:tab w:val="left" w:pos="2490"/>
        </w:tabs>
        <w:rPr>
          <w:rFonts w:cs="Arial"/>
          <w:szCs w:val="20"/>
        </w:rPr>
      </w:pPr>
    </w:p>
    <w:p w14:paraId="5355E7D9" w14:textId="77777777" w:rsidR="00984378" w:rsidRPr="00BB08ED" w:rsidRDefault="00984378" w:rsidP="00984378">
      <w:pPr>
        <w:tabs>
          <w:tab w:val="left" w:pos="2490"/>
        </w:tabs>
        <w:rPr>
          <w:rFonts w:cs="Arial"/>
          <w:szCs w:val="20"/>
        </w:rPr>
      </w:pPr>
      <w:r w:rsidRPr="00BB08ED">
        <w:rPr>
          <w:rFonts w:cs="Arial"/>
          <w:szCs w:val="20"/>
        </w:rPr>
        <w:t xml:space="preserve">______ the document is accepted. </w:t>
      </w:r>
    </w:p>
    <w:p w14:paraId="5355E7DA" w14:textId="77777777" w:rsidR="00984378" w:rsidRPr="00BB08ED" w:rsidRDefault="00984378" w:rsidP="00984378">
      <w:pPr>
        <w:tabs>
          <w:tab w:val="left" w:pos="2490"/>
        </w:tabs>
        <w:rPr>
          <w:rFonts w:cs="Arial"/>
          <w:szCs w:val="20"/>
        </w:rPr>
      </w:pPr>
    </w:p>
    <w:p w14:paraId="5355E7DB" w14:textId="77777777"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14:paraId="5355E7DC" w14:textId="77777777" w:rsidR="00984378" w:rsidRPr="00BB08ED" w:rsidRDefault="00984378" w:rsidP="00984378">
      <w:pPr>
        <w:tabs>
          <w:tab w:val="left" w:pos="2490"/>
        </w:tabs>
        <w:rPr>
          <w:rFonts w:cs="Arial"/>
          <w:szCs w:val="20"/>
        </w:rPr>
      </w:pPr>
    </w:p>
    <w:p w14:paraId="5355E7DD" w14:textId="77777777" w:rsidR="00984378" w:rsidRPr="00BB08ED" w:rsidRDefault="00984378" w:rsidP="00984378">
      <w:pPr>
        <w:tabs>
          <w:tab w:val="left" w:pos="2490"/>
        </w:tabs>
        <w:rPr>
          <w:rFonts w:cs="Arial"/>
          <w:szCs w:val="20"/>
        </w:rPr>
      </w:pPr>
      <w:r w:rsidRPr="00BB08ED">
        <w:rPr>
          <w:rFonts w:cs="Arial"/>
          <w:szCs w:val="20"/>
        </w:rPr>
        <w:t>______ the document is not accepted.</w:t>
      </w:r>
    </w:p>
    <w:p w14:paraId="5355E7DE" w14:textId="77777777" w:rsidR="00984378" w:rsidRPr="00BB08ED" w:rsidRDefault="00984378" w:rsidP="00984378">
      <w:pPr>
        <w:pBdr>
          <w:bottom w:val="single" w:sz="12" w:space="1" w:color="auto"/>
        </w:pBdr>
        <w:tabs>
          <w:tab w:val="left" w:pos="2490"/>
        </w:tabs>
        <w:rPr>
          <w:rFonts w:cs="Arial"/>
          <w:szCs w:val="20"/>
        </w:rPr>
      </w:pPr>
    </w:p>
    <w:p w14:paraId="5355E7DF" w14:textId="77777777" w:rsidR="00984378" w:rsidRPr="00BB08ED" w:rsidRDefault="00984378" w:rsidP="00984378">
      <w:pPr>
        <w:rPr>
          <w:rFonts w:cs="Arial"/>
          <w:szCs w:val="20"/>
        </w:rPr>
      </w:pPr>
    </w:p>
    <w:p w14:paraId="5355E7E0" w14:textId="77777777"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14:paraId="5355E7E1" w14:textId="77777777"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14:paraId="5355E7E2" w14:textId="77777777" w:rsidR="00984378" w:rsidRPr="00BB08ED" w:rsidRDefault="00984378" w:rsidP="00984378">
      <w:pPr>
        <w:tabs>
          <w:tab w:val="left" w:pos="2835"/>
        </w:tabs>
        <w:rPr>
          <w:rFonts w:cs="Arial"/>
          <w:szCs w:val="20"/>
        </w:rPr>
      </w:pPr>
    </w:p>
    <w:p w14:paraId="5355E7E3" w14:textId="77777777" w:rsidR="00984378" w:rsidRPr="00BB08ED" w:rsidRDefault="00984378" w:rsidP="00FB3CF6">
      <w:pPr>
        <w:pBdr>
          <w:bottom w:val="single" w:sz="4" w:space="1" w:color="auto"/>
        </w:pBdr>
        <w:tabs>
          <w:tab w:val="left" w:pos="6480"/>
        </w:tabs>
        <w:rPr>
          <w:rFonts w:cs="Arial"/>
          <w:szCs w:val="20"/>
        </w:rPr>
      </w:pPr>
    </w:p>
    <w:p w14:paraId="5355E7E4" w14:textId="77777777"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14:paraId="5355E7E5" w14:textId="77777777" w:rsidR="00984378" w:rsidRPr="00BB08ED" w:rsidRDefault="00984378" w:rsidP="00FB3CF6">
      <w:pPr>
        <w:tabs>
          <w:tab w:val="left" w:pos="6480"/>
        </w:tabs>
        <w:rPr>
          <w:rFonts w:cs="Arial"/>
          <w:szCs w:val="20"/>
        </w:rPr>
      </w:pPr>
    </w:p>
    <w:p w14:paraId="5355E7E6" w14:textId="77777777" w:rsidR="00984378" w:rsidRDefault="00984378" w:rsidP="00FB3CF6">
      <w:pPr>
        <w:pBdr>
          <w:bottom w:val="single" w:sz="4" w:space="1" w:color="auto"/>
        </w:pBdr>
        <w:tabs>
          <w:tab w:val="left" w:pos="6480"/>
        </w:tabs>
        <w:rPr>
          <w:rFonts w:cs="Arial"/>
          <w:szCs w:val="20"/>
        </w:rPr>
      </w:pPr>
    </w:p>
    <w:p w14:paraId="5355E7E7" w14:textId="77777777"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14:paraId="5355E7E8" w14:textId="77777777" w:rsidR="007E7FAB" w:rsidRDefault="007E7FAB" w:rsidP="00FB3CF6">
      <w:pPr>
        <w:pBdr>
          <w:bottom w:val="single" w:sz="4" w:space="1" w:color="auto"/>
        </w:pBdr>
        <w:tabs>
          <w:tab w:val="left" w:pos="6480"/>
        </w:tabs>
        <w:rPr>
          <w:rFonts w:cs="Arial"/>
          <w:szCs w:val="20"/>
        </w:rPr>
      </w:pPr>
    </w:p>
    <w:p w14:paraId="5355E7E9" w14:textId="77777777" w:rsidR="007E7FAB" w:rsidRPr="00BB08ED" w:rsidRDefault="007E7FAB" w:rsidP="00FB3CF6">
      <w:pPr>
        <w:pBdr>
          <w:bottom w:val="single" w:sz="4" w:space="1" w:color="auto"/>
        </w:pBdr>
        <w:tabs>
          <w:tab w:val="left" w:pos="6480"/>
        </w:tabs>
        <w:rPr>
          <w:rFonts w:cs="Arial"/>
          <w:szCs w:val="20"/>
        </w:rPr>
      </w:pPr>
    </w:p>
    <w:p w14:paraId="5355E7EA" w14:textId="77777777"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14:paraId="5355E7EB" w14:textId="77777777" w:rsidR="00984378" w:rsidRDefault="00984378" w:rsidP="00FB3CF6">
      <w:pPr>
        <w:pBdr>
          <w:bottom w:val="single" w:sz="4" w:space="1" w:color="auto"/>
        </w:pBdr>
        <w:tabs>
          <w:tab w:val="left" w:pos="6480"/>
        </w:tabs>
        <w:rPr>
          <w:rFonts w:cs="Arial"/>
          <w:szCs w:val="20"/>
        </w:rPr>
      </w:pPr>
    </w:p>
    <w:p w14:paraId="5355E7EC" w14:textId="77777777" w:rsidR="00984378" w:rsidRPr="00BB08ED" w:rsidRDefault="00984378" w:rsidP="00FB3CF6">
      <w:pPr>
        <w:pBdr>
          <w:bottom w:val="single" w:sz="4" w:space="1" w:color="auto"/>
        </w:pBdr>
        <w:tabs>
          <w:tab w:val="left" w:pos="6480"/>
        </w:tabs>
        <w:rPr>
          <w:rFonts w:cs="Arial"/>
          <w:szCs w:val="20"/>
        </w:rPr>
      </w:pPr>
    </w:p>
    <w:p w14:paraId="5355E7ED" w14:textId="77777777"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14:paraId="5355E7EE" w14:textId="77777777" w:rsidR="00984378" w:rsidRDefault="00984378" w:rsidP="00FB3CF6">
      <w:pPr>
        <w:tabs>
          <w:tab w:val="left" w:pos="6480"/>
        </w:tabs>
        <w:rPr>
          <w:rFonts w:cs="Arial"/>
          <w:szCs w:val="20"/>
        </w:rPr>
      </w:pPr>
    </w:p>
    <w:p w14:paraId="5355E7EF" w14:textId="77777777" w:rsidR="00984378" w:rsidRPr="00BB08ED" w:rsidRDefault="00984378" w:rsidP="00FB3CF6">
      <w:pPr>
        <w:pBdr>
          <w:bottom w:val="single" w:sz="4" w:space="1" w:color="auto"/>
        </w:pBdr>
        <w:tabs>
          <w:tab w:val="left" w:pos="6480"/>
        </w:tabs>
        <w:rPr>
          <w:rFonts w:cs="Arial"/>
          <w:szCs w:val="20"/>
        </w:rPr>
      </w:pPr>
    </w:p>
    <w:p w14:paraId="5355E7F0" w14:textId="77777777"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14:paraId="5355E7F1" w14:textId="77777777" w:rsidR="002103D8" w:rsidRDefault="00984378" w:rsidP="002103D8">
      <w:pPr>
        <w:pStyle w:val="Heading1"/>
        <w:numPr>
          <w:ilvl w:val="0"/>
          <w:numId w:val="0"/>
        </w:numPr>
      </w:pPr>
      <w:r>
        <w:br w:type="page"/>
      </w:r>
      <w:bookmarkStart w:id="2" w:name="_Toc221528080"/>
      <w:r w:rsidR="002103D8">
        <w:lastRenderedPageBreak/>
        <w:t>Use Case List</w:t>
      </w:r>
      <w:bookmarkEnd w:id="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14:paraId="5355E7F5" w14:textId="77777777" w:rsidTr="00BF3061">
        <w:trPr>
          <w:trHeight w:val="274"/>
        </w:trPr>
        <w:tc>
          <w:tcPr>
            <w:tcW w:w="1458" w:type="dxa"/>
            <w:tcBorders>
              <w:top w:val="single" w:sz="12" w:space="0" w:color="auto"/>
              <w:bottom w:val="single" w:sz="6" w:space="0" w:color="auto"/>
            </w:tcBorders>
            <w:shd w:val="clear" w:color="auto" w:fill="F2F2F2"/>
          </w:tcPr>
          <w:p w14:paraId="5355E7F2" w14:textId="77777777"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14:paraId="5355E7F3" w14:textId="77777777"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14:paraId="5355E7F4" w14:textId="77777777" w:rsidR="00F305F6" w:rsidRPr="00BF3061" w:rsidRDefault="00BF3061" w:rsidP="00BF3061">
            <w:pPr>
              <w:jc w:val="center"/>
              <w:rPr>
                <w:rFonts w:cs="Arial"/>
                <w:b/>
                <w:szCs w:val="20"/>
              </w:rPr>
            </w:pPr>
            <w:r w:rsidRPr="00BF3061">
              <w:rPr>
                <w:rFonts w:cs="Arial"/>
                <w:b/>
                <w:szCs w:val="20"/>
              </w:rPr>
              <w:t>Use Cases</w:t>
            </w:r>
          </w:p>
        </w:tc>
      </w:tr>
      <w:tr w:rsidR="00F305F6" w14:paraId="5355E7F9" w14:textId="77777777" w:rsidTr="00BF3061">
        <w:trPr>
          <w:trHeight w:val="274"/>
        </w:trPr>
        <w:tc>
          <w:tcPr>
            <w:tcW w:w="1458" w:type="dxa"/>
            <w:tcBorders>
              <w:top w:val="single" w:sz="6" w:space="0" w:color="auto"/>
            </w:tcBorders>
          </w:tcPr>
          <w:p w14:paraId="5355E7F6" w14:textId="77777777" w:rsidR="00F305F6" w:rsidRDefault="00F305F6" w:rsidP="00A42154"/>
        </w:tc>
        <w:tc>
          <w:tcPr>
            <w:tcW w:w="1980" w:type="dxa"/>
            <w:tcBorders>
              <w:top w:val="single" w:sz="6" w:space="0" w:color="auto"/>
            </w:tcBorders>
          </w:tcPr>
          <w:p w14:paraId="5355E7F7" w14:textId="77777777" w:rsidR="00F305F6" w:rsidRDefault="00F305F6" w:rsidP="00A42154"/>
        </w:tc>
        <w:tc>
          <w:tcPr>
            <w:tcW w:w="6300" w:type="dxa"/>
            <w:tcBorders>
              <w:top w:val="single" w:sz="6" w:space="0" w:color="auto"/>
            </w:tcBorders>
          </w:tcPr>
          <w:p w14:paraId="5355E7F8" w14:textId="77777777" w:rsidR="00F305F6" w:rsidRDefault="00F305F6" w:rsidP="00A42154"/>
        </w:tc>
      </w:tr>
      <w:tr w:rsidR="00F305F6" w14:paraId="5355E7FD" w14:textId="77777777" w:rsidTr="00BF3061">
        <w:trPr>
          <w:trHeight w:val="289"/>
        </w:trPr>
        <w:tc>
          <w:tcPr>
            <w:tcW w:w="1458" w:type="dxa"/>
          </w:tcPr>
          <w:p w14:paraId="5355E7FA" w14:textId="77777777" w:rsidR="00F305F6" w:rsidRDefault="00F305F6" w:rsidP="00A42154"/>
        </w:tc>
        <w:tc>
          <w:tcPr>
            <w:tcW w:w="1980" w:type="dxa"/>
          </w:tcPr>
          <w:p w14:paraId="5355E7FB" w14:textId="77777777" w:rsidR="00F305F6" w:rsidRDefault="00F305F6" w:rsidP="00A42154"/>
        </w:tc>
        <w:tc>
          <w:tcPr>
            <w:tcW w:w="6300" w:type="dxa"/>
          </w:tcPr>
          <w:p w14:paraId="5355E7FC" w14:textId="77777777" w:rsidR="00F305F6" w:rsidRDefault="00F305F6" w:rsidP="00A42154"/>
        </w:tc>
      </w:tr>
      <w:tr w:rsidR="00F305F6" w14:paraId="5355E801" w14:textId="77777777" w:rsidTr="00BF3061">
        <w:trPr>
          <w:trHeight w:val="289"/>
        </w:trPr>
        <w:tc>
          <w:tcPr>
            <w:tcW w:w="1458" w:type="dxa"/>
          </w:tcPr>
          <w:p w14:paraId="5355E7FE" w14:textId="77777777" w:rsidR="00F305F6" w:rsidRDefault="00F305F6" w:rsidP="00A42154"/>
        </w:tc>
        <w:tc>
          <w:tcPr>
            <w:tcW w:w="1980" w:type="dxa"/>
          </w:tcPr>
          <w:p w14:paraId="5355E7FF" w14:textId="77777777" w:rsidR="00F305F6" w:rsidRDefault="00F305F6" w:rsidP="00A42154"/>
        </w:tc>
        <w:tc>
          <w:tcPr>
            <w:tcW w:w="6300" w:type="dxa"/>
          </w:tcPr>
          <w:p w14:paraId="5355E800" w14:textId="77777777" w:rsidR="00F305F6" w:rsidRDefault="00F305F6" w:rsidP="00A42154"/>
        </w:tc>
      </w:tr>
    </w:tbl>
    <w:p w14:paraId="5355E802" w14:textId="77777777" w:rsidR="002103D8" w:rsidRDefault="002103D8" w:rsidP="002103D8"/>
    <w:p w14:paraId="5355E803" w14:textId="77777777" w:rsidR="003A6D89" w:rsidRDefault="00670215" w:rsidP="00670215">
      <w:pPr>
        <w:pStyle w:val="Heading1"/>
        <w:rPr>
          <w:color w:val="A6A6A6"/>
        </w:rPr>
      </w:pPr>
      <w:bookmarkStart w:id="3" w:name="_Toc221528081"/>
      <w:r>
        <w:t xml:space="preserve">Feature Name </w:t>
      </w:r>
      <w:r w:rsidRPr="00670215">
        <w:rPr>
          <w:color w:val="A6A6A6"/>
        </w:rPr>
        <w:t>(Example:  ATM Transaction)</w:t>
      </w:r>
      <w:bookmarkEnd w:id="3"/>
    </w:p>
    <w:p w14:paraId="5355E804" w14:textId="77777777" w:rsidR="00C86C3C" w:rsidRDefault="00C86C3C" w:rsidP="00C86C3C">
      <w:pPr>
        <w:pStyle w:val="Heading2"/>
      </w:pPr>
      <w:bookmarkStart w:id="4" w:name="_Toc221528082"/>
      <w:r>
        <w:t>Feature Process Flow / Use Case Model</w:t>
      </w:r>
      <w:bookmarkEnd w:id="4"/>
    </w:p>
    <w:p w14:paraId="5355E805" w14:textId="77777777" w:rsidR="00C86C3C" w:rsidRPr="00C86C3C" w:rsidRDefault="00C86C3C" w:rsidP="00C86C3C">
      <w:pPr>
        <w:pStyle w:val="Heading2"/>
      </w:pPr>
      <w:bookmarkStart w:id="5" w:name="_Toc221528083"/>
      <w:r>
        <w:t>Use Case(s)</w:t>
      </w:r>
      <w:bookmarkEnd w:id="5"/>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14:paraId="5355E808" w14:textId="77777777" w:rsidTr="006870E0">
        <w:tc>
          <w:tcPr>
            <w:tcW w:w="1818" w:type="dxa"/>
            <w:tcBorders>
              <w:top w:val="single" w:sz="12" w:space="0" w:color="auto"/>
              <w:bottom w:val="single" w:sz="6" w:space="0" w:color="auto"/>
            </w:tcBorders>
            <w:shd w:val="clear" w:color="auto" w:fill="F2F2F2"/>
          </w:tcPr>
          <w:p w14:paraId="5355E806" w14:textId="77777777"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5355E807" w14:textId="77777777"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14:paraId="5355E80B" w14:textId="77777777" w:rsidTr="006870E0">
        <w:tc>
          <w:tcPr>
            <w:tcW w:w="1818" w:type="dxa"/>
            <w:tcBorders>
              <w:top w:val="single" w:sz="6" w:space="0" w:color="auto"/>
              <w:bottom w:val="single" w:sz="6" w:space="0" w:color="auto"/>
            </w:tcBorders>
            <w:shd w:val="clear" w:color="auto" w:fill="F2F2F2"/>
          </w:tcPr>
          <w:p w14:paraId="5355E809" w14:textId="77777777"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5355E80A" w14:textId="77777777"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14:paraId="5355E810" w14:textId="77777777" w:rsidTr="006870E0">
        <w:tc>
          <w:tcPr>
            <w:tcW w:w="1818" w:type="dxa"/>
            <w:tcBorders>
              <w:top w:val="single" w:sz="6" w:space="0" w:color="auto"/>
              <w:bottom w:val="single" w:sz="6" w:space="0" w:color="auto"/>
            </w:tcBorders>
            <w:shd w:val="clear" w:color="auto" w:fill="F2F2F2"/>
          </w:tcPr>
          <w:p w14:paraId="5355E80C" w14:textId="77777777"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5355E80D" w14:textId="77777777"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14:paraId="5355E80E" w14:textId="77777777"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5355E80F" w14:textId="77777777" w:rsidR="003A6D89" w:rsidRPr="00670215" w:rsidRDefault="003A6D89" w:rsidP="00A42154">
            <w:pPr>
              <w:rPr>
                <w:rFonts w:cs="Arial"/>
                <w:szCs w:val="20"/>
              </w:rPr>
            </w:pPr>
          </w:p>
        </w:tc>
      </w:tr>
      <w:tr w:rsidR="00C86C3C" w:rsidRPr="00670215" w14:paraId="5355E815" w14:textId="77777777" w:rsidTr="006870E0">
        <w:tc>
          <w:tcPr>
            <w:tcW w:w="1818" w:type="dxa"/>
            <w:tcBorders>
              <w:top w:val="single" w:sz="6" w:space="0" w:color="auto"/>
              <w:bottom w:val="single" w:sz="6" w:space="0" w:color="auto"/>
            </w:tcBorders>
            <w:shd w:val="clear" w:color="auto" w:fill="F2F2F2"/>
          </w:tcPr>
          <w:p w14:paraId="5355E811" w14:textId="77777777"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5355E812" w14:textId="77777777"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14:paraId="5355E813" w14:textId="77777777"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14:paraId="5355E814" w14:textId="77777777" w:rsidR="003A6D89" w:rsidRPr="00670215" w:rsidRDefault="003A6D89" w:rsidP="00A42154">
            <w:pPr>
              <w:rPr>
                <w:rFonts w:cs="Arial"/>
                <w:szCs w:val="20"/>
              </w:rPr>
            </w:pPr>
          </w:p>
        </w:tc>
      </w:tr>
      <w:tr w:rsidR="003A6D89" w:rsidRPr="00670215" w14:paraId="5355E818" w14:textId="77777777" w:rsidTr="00BF3061">
        <w:tc>
          <w:tcPr>
            <w:tcW w:w="2628" w:type="dxa"/>
            <w:gridSpan w:val="2"/>
            <w:tcBorders>
              <w:top w:val="single" w:sz="6" w:space="0" w:color="auto"/>
            </w:tcBorders>
          </w:tcPr>
          <w:p w14:paraId="5FAF6430" w14:textId="77777777" w:rsidR="00CD471C" w:rsidRDefault="00CD471C" w:rsidP="00A42154">
            <w:pPr>
              <w:jc w:val="right"/>
              <w:rPr>
                <w:rFonts w:cs="Arial"/>
                <w:b/>
                <w:sz w:val="22"/>
                <w:szCs w:val="22"/>
              </w:rPr>
            </w:pPr>
          </w:p>
          <w:p w14:paraId="5355E816" w14:textId="77777777"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5355E817" w14:textId="77777777"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14:paraId="5355E81B" w14:textId="77777777" w:rsidTr="00C86C3C">
        <w:tc>
          <w:tcPr>
            <w:tcW w:w="2628" w:type="dxa"/>
            <w:gridSpan w:val="2"/>
          </w:tcPr>
          <w:p w14:paraId="5355E819" w14:textId="77777777"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14:paraId="5355E81A" w14:textId="77777777"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14:paraId="5355E81E" w14:textId="77777777" w:rsidTr="00C86C3C">
        <w:tc>
          <w:tcPr>
            <w:tcW w:w="2628" w:type="dxa"/>
            <w:gridSpan w:val="2"/>
          </w:tcPr>
          <w:p w14:paraId="5355E81C" w14:textId="77777777"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14:paraId="5355E81D" w14:textId="77777777"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14:paraId="5355E824" w14:textId="77777777" w:rsidTr="000B04F7">
        <w:trPr>
          <w:trHeight w:val="813"/>
        </w:trPr>
        <w:tc>
          <w:tcPr>
            <w:tcW w:w="2628" w:type="dxa"/>
            <w:gridSpan w:val="2"/>
          </w:tcPr>
          <w:p w14:paraId="5355E81F" w14:textId="77777777"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14:paraId="5355E820" w14:textId="77777777"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14:paraId="5355E821" w14:textId="77777777" w:rsidR="00A63A5E" w:rsidRPr="000B04F7" w:rsidRDefault="00A63A5E" w:rsidP="000B04F7">
            <w:pPr>
              <w:pStyle w:val="Hints"/>
              <w:rPr>
                <w:rFonts w:cs="Arial"/>
                <w:color w:val="A6A6A6"/>
              </w:rPr>
            </w:pPr>
          </w:p>
          <w:p w14:paraId="5355E822" w14:textId="77777777"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14:paraId="5355E823" w14:textId="77777777"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14:paraId="5355E82A" w14:textId="77777777" w:rsidTr="00C86C3C">
        <w:tc>
          <w:tcPr>
            <w:tcW w:w="2628" w:type="dxa"/>
            <w:gridSpan w:val="2"/>
          </w:tcPr>
          <w:p w14:paraId="5355E825" w14:textId="77777777"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14:paraId="5355E826" w14:textId="77777777"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14:paraId="5355E827" w14:textId="77777777" w:rsidR="00A63A5E" w:rsidRPr="004C44F8" w:rsidRDefault="00A63A5E" w:rsidP="000B04F7">
            <w:pPr>
              <w:rPr>
                <w:rFonts w:cs="Arial"/>
                <w:color w:val="A6A6A6"/>
                <w:szCs w:val="20"/>
              </w:rPr>
            </w:pPr>
          </w:p>
          <w:p w14:paraId="5355E828" w14:textId="77777777" w:rsidR="003A6D89" w:rsidRDefault="00024188" w:rsidP="004C44F8">
            <w:pPr>
              <w:numPr>
                <w:ilvl w:val="0"/>
                <w:numId w:val="20"/>
              </w:numPr>
              <w:ind w:left="360"/>
              <w:rPr>
                <w:rFonts w:cs="Arial"/>
                <w:color w:val="A6A6A6"/>
                <w:szCs w:val="20"/>
              </w:rPr>
            </w:pPr>
            <w:r>
              <w:rPr>
                <w:rFonts w:cs="Arial"/>
                <w:color w:val="A6A6A6"/>
                <w:szCs w:val="20"/>
              </w:rPr>
              <w:t>Customer receives cash</w:t>
            </w:r>
          </w:p>
          <w:p w14:paraId="5355E829" w14:textId="77777777"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14:paraId="5355E837" w14:textId="77777777" w:rsidTr="00C86C3C">
        <w:tc>
          <w:tcPr>
            <w:tcW w:w="2628" w:type="dxa"/>
            <w:gridSpan w:val="2"/>
          </w:tcPr>
          <w:p w14:paraId="5355E82B" w14:textId="77777777"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14:paraId="5355E82C" w14:textId="77777777"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14:paraId="5355E82D" w14:textId="77777777" w:rsidR="00A63A5E" w:rsidRDefault="00A63A5E" w:rsidP="004C44F8">
            <w:pPr>
              <w:rPr>
                <w:rFonts w:cs="Arial"/>
                <w:color w:val="A6A6A6"/>
                <w:szCs w:val="20"/>
              </w:rPr>
            </w:pPr>
          </w:p>
          <w:p w14:paraId="5355E82E" w14:textId="77777777"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14:paraId="5355E82F" w14:textId="77777777"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14:paraId="5355E830" w14:textId="77777777"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14:paraId="5355E831" w14:textId="77777777"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14:paraId="5355E832" w14:textId="77777777"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14:paraId="5355E833" w14:textId="77777777"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Customer selects Withdrawal From Checking</w:t>
            </w:r>
          </w:p>
          <w:p w14:paraId="5355E834" w14:textId="77777777"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14:paraId="5355E835" w14:textId="77777777"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14:paraId="5355E836" w14:textId="77777777"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14:paraId="5355E848" w14:textId="77777777" w:rsidTr="00C86C3C">
        <w:tc>
          <w:tcPr>
            <w:tcW w:w="2628" w:type="dxa"/>
            <w:gridSpan w:val="2"/>
          </w:tcPr>
          <w:p w14:paraId="5355E838" w14:textId="77777777" w:rsidR="003A6D89" w:rsidRDefault="003A6D89" w:rsidP="00A42154">
            <w:pPr>
              <w:jc w:val="right"/>
              <w:rPr>
                <w:rFonts w:cs="Arial"/>
                <w:b/>
                <w:sz w:val="22"/>
                <w:szCs w:val="22"/>
              </w:rPr>
            </w:pPr>
            <w:r w:rsidRPr="00670215">
              <w:rPr>
                <w:rFonts w:cs="Arial"/>
                <w:b/>
                <w:sz w:val="22"/>
                <w:szCs w:val="22"/>
              </w:rPr>
              <w:lastRenderedPageBreak/>
              <w:t>Alternative Flows:</w:t>
            </w:r>
          </w:p>
          <w:p w14:paraId="5355E839" w14:textId="77777777"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14:paraId="5355E83A" w14:textId="77777777"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14:paraId="5355E83B" w14:textId="77777777" w:rsidR="00670215" w:rsidRPr="00670215" w:rsidRDefault="00670215" w:rsidP="00670215">
            <w:pPr>
              <w:pStyle w:val="Hints"/>
              <w:rPr>
                <w:rFonts w:cs="Arial"/>
                <w:color w:val="A6A6A6"/>
              </w:rPr>
            </w:pPr>
          </w:p>
          <w:p w14:paraId="5355E83C" w14:textId="77777777"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14:paraId="5355E83D" w14:textId="77777777"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14:paraId="5355E83E" w14:textId="77777777"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14:paraId="5355E83F" w14:textId="77777777"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14:paraId="5355E840" w14:textId="77777777" w:rsidR="006D467B" w:rsidRDefault="006D467B" w:rsidP="006D467B">
            <w:pPr>
              <w:pStyle w:val="Hints"/>
              <w:tabs>
                <w:tab w:val="left" w:pos="432"/>
              </w:tabs>
              <w:rPr>
                <w:rFonts w:cs="Arial"/>
                <w:color w:val="A6A6A6"/>
              </w:rPr>
            </w:pPr>
          </w:p>
          <w:p w14:paraId="5355E841" w14:textId="77777777"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14:paraId="5355E842" w14:textId="77777777"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14:paraId="5355E843" w14:textId="77777777"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14:paraId="5355E844" w14:textId="77777777"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14:paraId="5355E845" w14:textId="77777777"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14:paraId="5355E846" w14:textId="77777777" w:rsidR="006D467B" w:rsidRDefault="006D467B" w:rsidP="006D467B">
            <w:pPr>
              <w:pStyle w:val="Hints"/>
              <w:tabs>
                <w:tab w:val="left" w:pos="432"/>
              </w:tabs>
              <w:rPr>
                <w:rFonts w:cs="Arial"/>
                <w:color w:val="A6A6A6"/>
              </w:rPr>
            </w:pPr>
          </w:p>
          <w:p w14:paraId="5355E847" w14:textId="77777777"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14:paraId="5355E851" w14:textId="77777777" w:rsidTr="00C86C3C">
        <w:tc>
          <w:tcPr>
            <w:tcW w:w="2628" w:type="dxa"/>
            <w:gridSpan w:val="2"/>
          </w:tcPr>
          <w:p w14:paraId="5355E849" w14:textId="77777777"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14:paraId="5355E84A" w14:textId="77777777"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14:paraId="5355E84B" w14:textId="77777777"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14:paraId="5355E84C" w14:textId="77777777"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14:paraId="5355E84D" w14:textId="77777777" w:rsidR="00A21FFC" w:rsidRDefault="00A21FFC" w:rsidP="00A21FFC">
            <w:pPr>
              <w:numPr>
                <w:ilvl w:val="0"/>
                <w:numId w:val="23"/>
              </w:numPr>
              <w:rPr>
                <w:rFonts w:cs="Arial"/>
                <w:color w:val="A6A6A6"/>
                <w:szCs w:val="20"/>
              </w:rPr>
            </w:pPr>
            <w:r>
              <w:rPr>
                <w:rFonts w:cs="Arial"/>
                <w:color w:val="A6A6A6"/>
                <w:szCs w:val="20"/>
              </w:rPr>
              <w:t>Transaction is disapproved</w:t>
            </w:r>
          </w:p>
          <w:p w14:paraId="5355E84E" w14:textId="77777777" w:rsidR="00A21FFC" w:rsidRDefault="00A21FFC" w:rsidP="00A21FFC">
            <w:pPr>
              <w:numPr>
                <w:ilvl w:val="0"/>
                <w:numId w:val="23"/>
              </w:numPr>
              <w:rPr>
                <w:rFonts w:cs="Arial"/>
                <w:color w:val="A6A6A6"/>
                <w:szCs w:val="20"/>
              </w:rPr>
            </w:pPr>
            <w:r>
              <w:rPr>
                <w:rFonts w:cs="Arial"/>
                <w:color w:val="A6A6A6"/>
                <w:szCs w:val="20"/>
              </w:rPr>
              <w:t>Message to customer to re-enter PIN</w:t>
            </w:r>
          </w:p>
          <w:p w14:paraId="5355E84F" w14:textId="77777777" w:rsidR="001B5C03" w:rsidRDefault="001B5C03" w:rsidP="00A21FFC">
            <w:pPr>
              <w:numPr>
                <w:ilvl w:val="0"/>
                <w:numId w:val="23"/>
              </w:numPr>
              <w:rPr>
                <w:rFonts w:cs="Arial"/>
                <w:color w:val="A6A6A6"/>
                <w:szCs w:val="20"/>
              </w:rPr>
            </w:pPr>
            <w:r>
              <w:rPr>
                <w:rFonts w:cs="Arial"/>
                <w:color w:val="A6A6A6"/>
                <w:szCs w:val="20"/>
              </w:rPr>
              <w:t>Customer enters correct PIN</w:t>
            </w:r>
          </w:p>
          <w:p w14:paraId="5355E850" w14:textId="77777777"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14:paraId="5355E854" w14:textId="77777777" w:rsidTr="00C86C3C">
        <w:tc>
          <w:tcPr>
            <w:tcW w:w="2628" w:type="dxa"/>
            <w:gridSpan w:val="2"/>
          </w:tcPr>
          <w:p w14:paraId="5355E852" w14:textId="77777777"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14:paraId="5355E853" w14:textId="77777777"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14:paraId="5355E857" w14:textId="77777777" w:rsidTr="00C86C3C">
        <w:tc>
          <w:tcPr>
            <w:tcW w:w="2628" w:type="dxa"/>
            <w:gridSpan w:val="2"/>
          </w:tcPr>
          <w:p w14:paraId="5355E855" w14:textId="77777777"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14:paraId="5355E856" w14:textId="77777777"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14:paraId="5355E85A" w14:textId="77777777" w:rsidTr="00C86C3C">
        <w:tc>
          <w:tcPr>
            <w:tcW w:w="2628" w:type="dxa"/>
            <w:gridSpan w:val="2"/>
          </w:tcPr>
          <w:p w14:paraId="5355E858" w14:textId="77777777"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14:paraId="5355E859" w14:textId="77777777"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14:paraId="5355E85E" w14:textId="77777777" w:rsidTr="00C86C3C">
        <w:tc>
          <w:tcPr>
            <w:tcW w:w="2628" w:type="dxa"/>
            <w:gridSpan w:val="2"/>
          </w:tcPr>
          <w:p w14:paraId="5355E85B" w14:textId="77777777"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14:paraId="5355E85C" w14:textId="77777777"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14:paraId="5355E85D" w14:textId="77777777"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14:paraId="5355E863" w14:textId="77777777" w:rsidTr="00C86C3C">
        <w:tc>
          <w:tcPr>
            <w:tcW w:w="2628" w:type="dxa"/>
            <w:gridSpan w:val="2"/>
          </w:tcPr>
          <w:p w14:paraId="5355E85F" w14:textId="77777777"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14:paraId="5355E860" w14:textId="77777777"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14:paraId="5355E861" w14:textId="77777777" w:rsidR="00E06FA8" w:rsidRDefault="00E06FA8" w:rsidP="004C44F8">
            <w:pPr>
              <w:pStyle w:val="Hints"/>
              <w:rPr>
                <w:rFonts w:cs="Arial"/>
                <w:color w:val="A6A6A6"/>
              </w:rPr>
            </w:pPr>
          </w:p>
          <w:p w14:paraId="5355E862" w14:textId="77777777"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14:paraId="5355E864" w14:textId="77777777" w:rsidR="00032406" w:rsidRDefault="00032406" w:rsidP="00083ABE">
      <w:pPr>
        <w:rPr>
          <w:rFonts w:ascii="Trebuchet MS" w:hAnsi="Trebuchet MS"/>
        </w:rPr>
      </w:pPr>
    </w:p>
    <w:p w14:paraId="5355E865" w14:textId="77777777" w:rsidR="003416E1" w:rsidRDefault="003416E1" w:rsidP="00083ABE">
      <w:pPr>
        <w:rPr>
          <w:rFonts w:ascii="Trebuchet MS" w:hAnsi="Trebuchet MS"/>
        </w:rPr>
      </w:pPr>
    </w:p>
    <w:p w14:paraId="5355E866" w14:textId="77777777"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14:paraId="5355E869" w14:textId="77777777" w:rsidTr="00133949">
        <w:tc>
          <w:tcPr>
            <w:tcW w:w="1818" w:type="dxa"/>
            <w:tcBorders>
              <w:top w:val="single" w:sz="12" w:space="0" w:color="auto"/>
              <w:bottom w:val="single" w:sz="6" w:space="0" w:color="auto"/>
            </w:tcBorders>
            <w:shd w:val="clear" w:color="auto" w:fill="F2F2F2"/>
          </w:tcPr>
          <w:p w14:paraId="5355E867" w14:textId="77777777"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5355E868" w14:textId="77777777"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14:paraId="5355E86C" w14:textId="77777777" w:rsidTr="00133949">
        <w:tc>
          <w:tcPr>
            <w:tcW w:w="1818" w:type="dxa"/>
            <w:tcBorders>
              <w:top w:val="single" w:sz="6" w:space="0" w:color="auto"/>
              <w:bottom w:val="single" w:sz="6" w:space="0" w:color="auto"/>
            </w:tcBorders>
            <w:shd w:val="clear" w:color="auto" w:fill="F2F2F2"/>
          </w:tcPr>
          <w:p w14:paraId="5355E86A" w14:textId="77777777"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5355E86B" w14:textId="77777777" w:rsidR="000B04F7" w:rsidRPr="00C86C3C" w:rsidRDefault="000B04F7" w:rsidP="00A42154">
            <w:pPr>
              <w:pStyle w:val="Hints"/>
              <w:rPr>
                <w:rFonts w:cs="Arial"/>
                <w:color w:val="A6A6A6"/>
              </w:rPr>
            </w:pPr>
          </w:p>
        </w:tc>
      </w:tr>
      <w:tr w:rsidR="000B04F7" w:rsidRPr="00670215" w14:paraId="5355E871" w14:textId="77777777" w:rsidTr="00133949">
        <w:tc>
          <w:tcPr>
            <w:tcW w:w="1818" w:type="dxa"/>
            <w:tcBorders>
              <w:top w:val="single" w:sz="6" w:space="0" w:color="auto"/>
              <w:bottom w:val="single" w:sz="6" w:space="0" w:color="auto"/>
            </w:tcBorders>
            <w:shd w:val="clear" w:color="auto" w:fill="F2F2F2"/>
          </w:tcPr>
          <w:p w14:paraId="5355E86D" w14:textId="77777777"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5355E86E" w14:textId="77777777"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14:paraId="5355E86F" w14:textId="77777777"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5355E870" w14:textId="77777777" w:rsidR="000B04F7" w:rsidRPr="00670215" w:rsidRDefault="000B04F7" w:rsidP="00A42154">
            <w:pPr>
              <w:rPr>
                <w:rFonts w:cs="Arial"/>
                <w:szCs w:val="20"/>
              </w:rPr>
            </w:pPr>
          </w:p>
        </w:tc>
      </w:tr>
      <w:tr w:rsidR="000B04F7" w:rsidRPr="00670215" w14:paraId="5355E876" w14:textId="77777777" w:rsidTr="00133949">
        <w:tc>
          <w:tcPr>
            <w:tcW w:w="1818" w:type="dxa"/>
            <w:tcBorders>
              <w:top w:val="single" w:sz="6" w:space="0" w:color="auto"/>
              <w:bottom w:val="single" w:sz="6" w:space="0" w:color="auto"/>
            </w:tcBorders>
            <w:shd w:val="clear" w:color="auto" w:fill="F2F2F2"/>
          </w:tcPr>
          <w:p w14:paraId="5355E872" w14:textId="77777777"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5355E873" w14:textId="77777777"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14:paraId="5355E874" w14:textId="77777777"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5355E875" w14:textId="77777777" w:rsidR="000B04F7" w:rsidRPr="00670215" w:rsidRDefault="000B04F7" w:rsidP="00A42154">
            <w:pPr>
              <w:rPr>
                <w:rFonts w:cs="Arial"/>
                <w:szCs w:val="20"/>
              </w:rPr>
            </w:pPr>
          </w:p>
        </w:tc>
      </w:tr>
      <w:tr w:rsidR="000B04F7" w:rsidRPr="00670215" w14:paraId="5355E879" w14:textId="77777777" w:rsidTr="00133949">
        <w:tc>
          <w:tcPr>
            <w:tcW w:w="2628" w:type="dxa"/>
            <w:gridSpan w:val="2"/>
            <w:tcBorders>
              <w:top w:val="single" w:sz="6" w:space="0" w:color="auto"/>
            </w:tcBorders>
          </w:tcPr>
          <w:p w14:paraId="5355E877" w14:textId="77777777"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5355E878" w14:textId="77777777" w:rsidR="000B04F7" w:rsidRPr="00670215" w:rsidRDefault="000B04F7" w:rsidP="00A42154">
            <w:pPr>
              <w:rPr>
                <w:rFonts w:cs="Arial"/>
                <w:color w:val="A6A6A6"/>
                <w:szCs w:val="20"/>
              </w:rPr>
            </w:pPr>
          </w:p>
        </w:tc>
      </w:tr>
      <w:tr w:rsidR="000B04F7" w:rsidRPr="00670215" w14:paraId="5355E87C" w14:textId="77777777" w:rsidTr="00A42154">
        <w:tc>
          <w:tcPr>
            <w:tcW w:w="2628" w:type="dxa"/>
            <w:gridSpan w:val="2"/>
          </w:tcPr>
          <w:p w14:paraId="5355E87A" w14:textId="77777777"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14:paraId="5355E87B" w14:textId="77777777" w:rsidR="000B04F7" w:rsidRPr="00670215" w:rsidRDefault="000B04F7" w:rsidP="00A42154">
            <w:pPr>
              <w:rPr>
                <w:rFonts w:cs="Arial"/>
                <w:color w:val="A6A6A6"/>
                <w:szCs w:val="20"/>
              </w:rPr>
            </w:pPr>
          </w:p>
        </w:tc>
      </w:tr>
      <w:tr w:rsidR="000B04F7" w:rsidRPr="00670215" w14:paraId="5355E87F" w14:textId="77777777" w:rsidTr="00A42154">
        <w:tc>
          <w:tcPr>
            <w:tcW w:w="2628" w:type="dxa"/>
            <w:gridSpan w:val="2"/>
          </w:tcPr>
          <w:p w14:paraId="5355E87D" w14:textId="77777777"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14:paraId="5355E87E" w14:textId="77777777" w:rsidR="000B04F7" w:rsidRPr="00670215" w:rsidRDefault="000B04F7" w:rsidP="00A42154">
            <w:pPr>
              <w:rPr>
                <w:rFonts w:cs="Arial"/>
                <w:color w:val="A6A6A6"/>
                <w:szCs w:val="20"/>
              </w:rPr>
            </w:pPr>
          </w:p>
        </w:tc>
      </w:tr>
      <w:tr w:rsidR="000B04F7" w:rsidRPr="00670215" w14:paraId="5355E882" w14:textId="77777777" w:rsidTr="00A42154">
        <w:trPr>
          <w:trHeight w:val="255"/>
        </w:trPr>
        <w:tc>
          <w:tcPr>
            <w:tcW w:w="2628" w:type="dxa"/>
            <w:gridSpan w:val="2"/>
          </w:tcPr>
          <w:p w14:paraId="5355E880" w14:textId="77777777"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14:paraId="5355E881" w14:textId="77777777" w:rsidR="000B04F7" w:rsidRPr="00670215" w:rsidRDefault="000B04F7" w:rsidP="00A42154">
            <w:pPr>
              <w:rPr>
                <w:rFonts w:cs="Arial"/>
                <w:b/>
                <w:color w:val="A6A6A6"/>
                <w:szCs w:val="20"/>
              </w:rPr>
            </w:pPr>
          </w:p>
        </w:tc>
      </w:tr>
      <w:tr w:rsidR="000B04F7" w:rsidRPr="00670215" w14:paraId="5355E885" w14:textId="77777777" w:rsidTr="00A42154">
        <w:tc>
          <w:tcPr>
            <w:tcW w:w="2628" w:type="dxa"/>
            <w:gridSpan w:val="2"/>
          </w:tcPr>
          <w:p w14:paraId="5355E883" w14:textId="77777777" w:rsidR="000B04F7" w:rsidRPr="00670215" w:rsidRDefault="000B04F7" w:rsidP="00A42154">
            <w:pPr>
              <w:jc w:val="right"/>
              <w:rPr>
                <w:rFonts w:cs="Arial"/>
                <w:b/>
                <w:sz w:val="22"/>
                <w:szCs w:val="22"/>
              </w:rPr>
            </w:pPr>
            <w:r w:rsidRPr="00670215">
              <w:rPr>
                <w:rFonts w:cs="Arial"/>
                <w:b/>
                <w:sz w:val="22"/>
                <w:szCs w:val="22"/>
              </w:rPr>
              <w:t>Postconditions:</w:t>
            </w:r>
          </w:p>
        </w:tc>
        <w:tc>
          <w:tcPr>
            <w:tcW w:w="7110" w:type="dxa"/>
            <w:gridSpan w:val="3"/>
          </w:tcPr>
          <w:p w14:paraId="5355E884" w14:textId="77777777" w:rsidR="000B04F7" w:rsidRPr="00670215" w:rsidRDefault="000B04F7" w:rsidP="00A42154">
            <w:pPr>
              <w:rPr>
                <w:rFonts w:cs="Arial"/>
                <w:color w:val="A6A6A6"/>
                <w:szCs w:val="20"/>
              </w:rPr>
            </w:pPr>
          </w:p>
        </w:tc>
      </w:tr>
      <w:tr w:rsidR="000B04F7" w:rsidRPr="00670215" w14:paraId="5355E888" w14:textId="77777777" w:rsidTr="00A42154">
        <w:tc>
          <w:tcPr>
            <w:tcW w:w="2628" w:type="dxa"/>
            <w:gridSpan w:val="2"/>
          </w:tcPr>
          <w:p w14:paraId="5355E886" w14:textId="77777777"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14:paraId="5355E887" w14:textId="77777777" w:rsidR="000B04F7" w:rsidRPr="00670215" w:rsidRDefault="000B04F7" w:rsidP="00A42154">
            <w:pPr>
              <w:ind w:left="180"/>
              <w:rPr>
                <w:rFonts w:cs="Arial"/>
                <w:color w:val="A6A6A6"/>
                <w:szCs w:val="20"/>
              </w:rPr>
            </w:pPr>
          </w:p>
        </w:tc>
      </w:tr>
      <w:tr w:rsidR="000B04F7" w:rsidRPr="00670215" w14:paraId="5355E88B" w14:textId="77777777" w:rsidTr="00A42154">
        <w:tc>
          <w:tcPr>
            <w:tcW w:w="2628" w:type="dxa"/>
            <w:gridSpan w:val="2"/>
          </w:tcPr>
          <w:p w14:paraId="5355E889" w14:textId="77777777"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14:paraId="5355E88A" w14:textId="77777777" w:rsidR="000B04F7" w:rsidRPr="00670215" w:rsidRDefault="000B04F7" w:rsidP="00A42154">
            <w:pPr>
              <w:rPr>
                <w:rFonts w:cs="Arial"/>
                <w:color w:val="A6A6A6"/>
                <w:szCs w:val="20"/>
              </w:rPr>
            </w:pPr>
          </w:p>
        </w:tc>
      </w:tr>
      <w:tr w:rsidR="000B04F7" w:rsidRPr="00670215" w14:paraId="5355E88E" w14:textId="77777777" w:rsidTr="00A42154">
        <w:tc>
          <w:tcPr>
            <w:tcW w:w="2628" w:type="dxa"/>
            <w:gridSpan w:val="2"/>
          </w:tcPr>
          <w:p w14:paraId="5355E88C" w14:textId="77777777"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14:paraId="5355E88D" w14:textId="77777777" w:rsidR="000B04F7" w:rsidRPr="00670215" w:rsidRDefault="000B04F7" w:rsidP="00A42154">
            <w:pPr>
              <w:rPr>
                <w:rFonts w:cs="Arial"/>
                <w:color w:val="A6A6A6"/>
                <w:szCs w:val="20"/>
              </w:rPr>
            </w:pPr>
          </w:p>
        </w:tc>
      </w:tr>
      <w:tr w:rsidR="000B04F7" w:rsidRPr="00670215" w14:paraId="5355E891" w14:textId="77777777" w:rsidTr="00A42154">
        <w:tc>
          <w:tcPr>
            <w:tcW w:w="2628" w:type="dxa"/>
            <w:gridSpan w:val="2"/>
          </w:tcPr>
          <w:p w14:paraId="5355E88F" w14:textId="77777777"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14:paraId="5355E890" w14:textId="77777777" w:rsidR="000B04F7" w:rsidRPr="00670215" w:rsidRDefault="000B04F7" w:rsidP="00A42154">
            <w:pPr>
              <w:rPr>
                <w:rFonts w:cs="Arial"/>
                <w:color w:val="A6A6A6"/>
                <w:szCs w:val="20"/>
              </w:rPr>
            </w:pPr>
          </w:p>
        </w:tc>
      </w:tr>
      <w:tr w:rsidR="000B04F7" w:rsidRPr="00670215" w14:paraId="5355E894" w14:textId="77777777" w:rsidTr="00A42154">
        <w:tc>
          <w:tcPr>
            <w:tcW w:w="2628" w:type="dxa"/>
            <w:gridSpan w:val="2"/>
          </w:tcPr>
          <w:p w14:paraId="5355E892" w14:textId="77777777"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14:paraId="5355E893" w14:textId="77777777" w:rsidR="000B04F7" w:rsidRPr="00670215" w:rsidRDefault="000B04F7" w:rsidP="00A42154">
            <w:pPr>
              <w:rPr>
                <w:rFonts w:cs="Arial"/>
                <w:color w:val="A6A6A6"/>
                <w:szCs w:val="20"/>
              </w:rPr>
            </w:pPr>
          </w:p>
        </w:tc>
      </w:tr>
      <w:tr w:rsidR="000B04F7" w:rsidRPr="00670215" w14:paraId="5355E897" w14:textId="77777777" w:rsidTr="00A42154">
        <w:tc>
          <w:tcPr>
            <w:tcW w:w="2628" w:type="dxa"/>
            <w:gridSpan w:val="2"/>
          </w:tcPr>
          <w:p w14:paraId="5355E895" w14:textId="77777777"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14:paraId="5355E896" w14:textId="77777777" w:rsidR="000B04F7" w:rsidRPr="00670215" w:rsidRDefault="000B04F7" w:rsidP="00A42154">
            <w:pPr>
              <w:rPr>
                <w:rFonts w:cs="Arial"/>
                <w:color w:val="A6A6A6"/>
                <w:szCs w:val="20"/>
              </w:rPr>
            </w:pPr>
          </w:p>
        </w:tc>
      </w:tr>
      <w:tr w:rsidR="000B04F7" w:rsidRPr="00670215" w14:paraId="5355E89A" w14:textId="77777777" w:rsidTr="00A42154">
        <w:tc>
          <w:tcPr>
            <w:tcW w:w="2628" w:type="dxa"/>
            <w:gridSpan w:val="2"/>
          </w:tcPr>
          <w:p w14:paraId="5355E898" w14:textId="77777777"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14:paraId="5355E899" w14:textId="77777777" w:rsidR="000B04F7" w:rsidRPr="00670215" w:rsidRDefault="000B04F7" w:rsidP="00A42154">
            <w:pPr>
              <w:rPr>
                <w:rFonts w:cs="Arial"/>
                <w:color w:val="A6A6A6"/>
                <w:szCs w:val="20"/>
              </w:rPr>
            </w:pPr>
          </w:p>
        </w:tc>
      </w:tr>
      <w:tr w:rsidR="000B04F7" w:rsidRPr="00670215" w14:paraId="5355E89D" w14:textId="77777777" w:rsidTr="00A42154">
        <w:tc>
          <w:tcPr>
            <w:tcW w:w="2628" w:type="dxa"/>
            <w:gridSpan w:val="2"/>
          </w:tcPr>
          <w:p w14:paraId="5355E89B" w14:textId="77777777"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14:paraId="5355E89C" w14:textId="77777777" w:rsidR="000B04F7" w:rsidRPr="00670215" w:rsidRDefault="000B04F7" w:rsidP="00A42154">
            <w:pPr>
              <w:rPr>
                <w:rFonts w:cs="Arial"/>
                <w:color w:val="A6A6A6"/>
                <w:szCs w:val="20"/>
              </w:rPr>
            </w:pPr>
          </w:p>
        </w:tc>
      </w:tr>
    </w:tbl>
    <w:p w14:paraId="5355E89E" w14:textId="77777777" w:rsidR="000B04F7" w:rsidRDefault="000B04F7" w:rsidP="00083ABE">
      <w:pPr>
        <w:rPr>
          <w:rFonts w:ascii="Trebuchet MS" w:hAnsi="Trebuchet MS"/>
        </w:rPr>
      </w:pPr>
    </w:p>
    <w:p w14:paraId="5355E89F" w14:textId="77777777" w:rsidR="002103D8" w:rsidRDefault="002103D8" w:rsidP="002103D8">
      <w:pPr>
        <w:pStyle w:val="Heading1"/>
        <w:rPr>
          <w:color w:val="A6A6A6"/>
        </w:rPr>
      </w:pPr>
      <w:bookmarkStart w:id="6" w:name="_Toc221528084"/>
      <w:r>
        <w:t xml:space="preserve">Feature Name </w:t>
      </w:r>
      <w:r w:rsidRPr="00670215">
        <w:rPr>
          <w:color w:val="A6A6A6"/>
        </w:rPr>
        <w:t>(</w:t>
      </w:r>
      <w:r w:rsidR="003416E1">
        <w:rPr>
          <w:color w:val="A6A6A6"/>
        </w:rPr>
        <w:t>Repeat for multiple features</w:t>
      </w:r>
      <w:r w:rsidRPr="00670215">
        <w:rPr>
          <w:color w:val="A6A6A6"/>
        </w:rPr>
        <w:t>)</w:t>
      </w:r>
      <w:bookmarkEnd w:id="6"/>
    </w:p>
    <w:p w14:paraId="5355E8A0" w14:textId="77777777" w:rsidR="002103D8" w:rsidRDefault="002103D8" w:rsidP="002103D8">
      <w:pPr>
        <w:pStyle w:val="Heading2"/>
      </w:pPr>
      <w:bookmarkStart w:id="7" w:name="_Toc221528085"/>
      <w:r>
        <w:t>Feature Process Flow / Use Case Model</w:t>
      </w:r>
      <w:bookmarkEnd w:id="7"/>
    </w:p>
    <w:p w14:paraId="5355E8A1" w14:textId="77777777" w:rsidR="002103D8" w:rsidRPr="00C86C3C" w:rsidRDefault="002103D8" w:rsidP="002103D8">
      <w:pPr>
        <w:pStyle w:val="Heading2"/>
      </w:pPr>
      <w:bookmarkStart w:id="8" w:name="_Toc221528086"/>
      <w:r>
        <w:t>Use Case(s)</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103D8" w:rsidRPr="00670215" w14:paraId="5355E8A4" w14:textId="77777777" w:rsidTr="00133949">
        <w:tc>
          <w:tcPr>
            <w:tcW w:w="1818" w:type="dxa"/>
            <w:tcBorders>
              <w:top w:val="single" w:sz="12" w:space="0" w:color="auto"/>
              <w:bottom w:val="single" w:sz="6" w:space="0" w:color="auto"/>
            </w:tcBorders>
            <w:shd w:val="clear" w:color="auto" w:fill="F2F2F2"/>
          </w:tcPr>
          <w:p w14:paraId="5355E8A2" w14:textId="77777777" w:rsidR="002103D8" w:rsidRPr="00C86C3C" w:rsidRDefault="002103D8"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5355E8A3" w14:textId="77777777" w:rsidR="002103D8" w:rsidRPr="00C86C3C" w:rsidRDefault="002103D8" w:rsidP="00A42154">
            <w:pPr>
              <w:rPr>
                <w:rFonts w:cs="Arial"/>
                <w:color w:val="A6A6A6"/>
                <w:szCs w:val="20"/>
              </w:rPr>
            </w:pPr>
          </w:p>
        </w:tc>
      </w:tr>
      <w:tr w:rsidR="002103D8" w:rsidRPr="00670215" w14:paraId="5355E8A7" w14:textId="77777777" w:rsidTr="00133949">
        <w:tc>
          <w:tcPr>
            <w:tcW w:w="1818" w:type="dxa"/>
            <w:tcBorders>
              <w:top w:val="single" w:sz="6" w:space="0" w:color="auto"/>
              <w:bottom w:val="single" w:sz="6" w:space="0" w:color="auto"/>
            </w:tcBorders>
            <w:shd w:val="clear" w:color="auto" w:fill="F2F2F2"/>
          </w:tcPr>
          <w:p w14:paraId="5355E8A5" w14:textId="77777777" w:rsidR="002103D8" w:rsidRPr="00C86C3C" w:rsidRDefault="002103D8"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5355E8A6" w14:textId="77777777" w:rsidR="002103D8" w:rsidRPr="00C86C3C" w:rsidRDefault="002103D8" w:rsidP="00A42154">
            <w:pPr>
              <w:pStyle w:val="Hints"/>
              <w:rPr>
                <w:rFonts w:cs="Arial"/>
                <w:color w:val="A6A6A6"/>
              </w:rPr>
            </w:pPr>
          </w:p>
        </w:tc>
      </w:tr>
      <w:tr w:rsidR="002103D8" w:rsidRPr="00670215" w14:paraId="5355E8AC" w14:textId="77777777" w:rsidTr="00133949">
        <w:tc>
          <w:tcPr>
            <w:tcW w:w="1818" w:type="dxa"/>
            <w:tcBorders>
              <w:top w:val="single" w:sz="6" w:space="0" w:color="auto"/>
              <w:bottom w:val="single" w:sz="6" w:space="0" w:color="auto"/>
            </w:tcBorders>
            <w:shd w:val="clear" w:color="auto" w:fill="F2F2F2"/>
          </w:tcPr>
          <w:p w14:paraId="5355E8A8" w14:textId="77777777" w:rsidR="002103D8" w:rsidRPr="00C86C3C" w:rsidRDefault="002103D8"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5355E8A9" w14:textId="77777777"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14:paraId="5355E8AA" w14:textId="77777777" w:rsidR="002103D8" w:rsidRPr="00C86C3C" w:rsidRDefault="002103D8"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5355E8AB" w14:textId="77777777" w:rsidR="002103D8" w:rsidRPr="00670215" w:rsidRDefault="002103D8" w:rsidP="00A42154">
            <w:pPr>
              <w:rPr>
                <w:rFonts w:cs="Arial"/>
                <w:szCs w:val="20"/>
              </w:rPr>
            </w:pPr>
          </w:p>
        </w:tc>
      </w:tr>
      <w:tr w:rsidR="002103D8" w:rsidRPr="00670215" w14:paraId="5355E8B1" w14:textId="77777777" w:rsidTr="00133949">
        <w:tc>
          <w:tcPr>
            <w:tcW w:w="1818" w:type="dxa"/>
            <w:tcBorders>
              <w:top w:val="single" w:sz="6" w:space="0" w:color="auto"/>
              <w:bottom w:val="single" w:sz="6" w:space="0" w:color="auto"/>
            </w:tcBorders>
            <w:shd w:val="clear" w:color="auto" w:fill="F2F2F2"/>
          </w:tcPr>
          <w:p w14:paraId="5355E8AD" w14:textId="77777777" w:rsidR="002103D8" w:rsidRPr="00C86C3C" w:rsidRDefault="002103D8"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5355E8AE" w14:textId="77777777" w:rsidR="002103D8" w:rsidRPr="00670215" w:rsidRDefault="002103D8" w:rsidP="00A42154">
            <w:pPr>
              <w:rPr>
                <w:rFonts w:cs="Arial"/>
                <w:szCs w:val="20"/>
              </w:rPr>
            </w:pPr>
          </w:p>
        </w:tc>
        <w:tc>
          <w:tcPr>
            <w:tcW w:w="2160" w:type="dxa"/>
            <w:tcBorders>
              <w:top w:val="single" w:sz="6" w:space="0" w:color="auto"/>
              <w:bottom w:val="single" w:sz="6" w:space="0" w:color="auto"/>
            </w:tcBorders>
            <w:shd w:val="clear" w:color="auto" w:fill="F2F2F2"/>
          </w:tcPr>
          <w:p w14:paraId="5355E8AF" w14:textId="77777777" w:rsidR="002103D8" w:rsidRPr="00C86C3C" w:rsidRDefault="002103D8"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5355E8B0" w14:textId="77777777" w:rsidR="002103D8" w:rsidRPr="00670215" w:rsidRDefault="002103D8" w:rsidP="00A42154">
            <w:pPr>
              <w:rPr>
                <w:rFonts w:cs="Arial"/>
                <w:szCs w:val="20"/>
              </w:rPr>
            </w:pPr>
          </w:p>
        </w:tc>
      </w:tr>
      <w:tr w:rsidR="002103D8" w:rsidRPr="00670215" w14:paraId="5355E8B4" w14:textId="77777777" w:rsidTr="00133949">
        <w:tc>
          <w:tcPr>
            <w:tcW w:w="2628" w:type="dxa"/>
            <w:gridSpan w:val="2"/>
            <w:tcBorders>
              <w:top w:val="single" w:sz="6" w:space="0" w:color="auto"/>
            </w:tcBorders>
          </w:tcPr>
          <w:p w14:paraId="5355E8B2" w14:textId="77777777"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5355E8B3" w14:textId="77777777" w:rsidR="002103D8" w:rsidRPr="00670215" w:rsidRDefault="002103D8" w:rsidP="00A42154">
            <w:pPr>
              <w:rPr>
                <w:rFonts w:cs="Arial"/>
                <w:color w:val="A6A6A6"/>
                <w:szCs w:val="20"/>
              </w:rPr>
            </w:pPr>
          </w:p>
        </w:tc>
      </w:tr>
      <w:tr w:rsidR="002103D8" w:rsidRPr="00670215" w14:paraId="5355E8B7" w14:textId="77777777" w:rsidTr="00A42154">
        <w:tc>
          <w:tcPr>
            <w:tcW w:w="2628" w:type="dxa"/>
            <w:gridSpan w:val="2"/>
          </w:tcPr>
          <w:p w14:paraId="5355E8B5" w14:textId="77777777"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14:paraId="5355E8B6" w14:textId="77777777" w:rsidR="002103D8" w:rsidRPr="00670215" w:rsidRDefault="002103D8" w:rsidP="00A42154">
            <w:pPr>
              <w:rPr>
                <w:rFonts w:cs="Arial"/>
                <w:color w:val="A6A6A6"/>
                <w:szCs w:val="20"/>
              </w:rPr>
            </w:pPr>
          </w:p>
        </w:tc>
      </w:tr>
      <w:tr w:rsidR="002103D8" w:rsidRPr="00670215" w14:paraId="5355E8BA" w14:textId="77777777" w:rsidTr="00A42154">
        <w:tc>
          <w:tcPr>
            <w:tcW w:w="2628" w:type="dxa"/>
            <w:gridSpan w:val="2"/>
          </w:tcPr>
          <w:p w14:paraId="5355E8B8" w14:textId="77777777"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14:paraId="5355E8B9" w14:textId="77777777" w:rsidR="002103D8" w:rsidRPr="00670215" w:rsidRDefault="002103D8" w:rsidP="00A42154">
            <w:pPr>
              <w:rPr>
                <w:rFonts w:cs="Arial"/>
                <w:color w:val="A6A6A6"/>
                <w:szCs w:val="20"/>
              </w:rPr>
            </w:pPr>
          </w:p>
        </w:tc>
      </w:tr>
      <w:tr w:rsidR="002103D8" w:rsidRPr="00670215" w14:paraId="5355E8BD" w14:textId="77777777" w:rsidTr="000B04F7">
        <w:trPr>
          <w:trHeight w:val="255"/>
        </w:trPr>
        <w:tc>
          <w:tcPr>
            <w:tcW w:w="2628" w:type="dxa"/>
            <w:gridSpan w:val="2"/>
          </w:tcPr>
          <w:p w14:paraId="5355E8BB" w14:textId="77777777"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14:paraId="5355E8BC" w14:textId="77777777" w:rsidR="002103D8" w:rsidRPr="00670215" w:rsidRDefault="002103D8" w:rsidP="000B04F7">
            <w:pPr>
              <w:rPr>
                <w:rFonts w:cs="Arial"/>
                <w:b/>
                <w:color w:val="A6A6A6"/>
                <w:szCs w:val="20"/>
              </w:rPr>
            </w:pPr>
          </w:p>
        </w:tc>
      </w:tr>
      <w:tr w:rsidR="002103D8" w:rsidRPr="00670215" w14:paraId="5355E8C0" w14:textId="77777777" w:rsidTr="00A42154">
        <w:tc>
          <w:tcPr>
            <w:tcW w:w="2628" w:type="dxa"/>
            <w:gridSpan w:val="2"/>
          </w:tcPr>
          <w:p w14:paraId="5355E8BE" w14:textId="77777777"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14:paraId="5355E8BF" w14:textId="77777777" w:rsidR="002103D8" w:rsidRPr="00670215" w:rsidRDefault="002103D8" w:rsidP="000B04F7">
            <w:pPr>
              <w:rPr>
                <w:rFonts w:cs="Arial"/>
                <w:color w:val="A6A6A6"/>
                <w:szCs w:val="20"/>
              </w:rPr>
            </w:pPr>
          </w:p>
        </w:tc>
      </w:tr>
      <w:tr w:rsidR="002103D8" w:rsidRPr="00670215" w14:paraId="5355E8C3" w14:textId="77777777" w:rsidTr="00A42154">
        <w:tc>
          <w:tcPr>
            <w:tcW w:w="2628" w:type="dxa"/>
            <w:gridSpan w:val="2"/>
          </w:tcPr>
          <w:p w14:paraId="5355E8C1" w14:textId="77777777"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14:paraId="5355E8C2" w14:textId="77777777" w:rsidR="002103D8" w:rsidRPr="00670215" w:rsidRDefault="002103D8" w:rsidP="000B04F7">
            <w:pPr>
              <w:ind w:left="180"/>
              <w:rPr>
                <w:rFonts w:cs="Arial"/>
                <w:color w:val="A6A6A6"/>
                <w:szCs w:val="20"/>
              </w:rPr>
            </w:pPr>
          </w:p>
        </w:tc>
      </w:tr>
      <w:tr w:rsidR="002103D8" w:rsidRPr="00670215" w14:paraId="5355E8C6" w14:textId="77777777" w:rsidTr="00A42154">
        <w:tc>
          <w:tcPr>
            <w:tcW w:w="2628" w:type="dxa"/>
            <w:gridSpan w:val="2"/>
          </w:tcPr>
          <w:p w14:paraId="5355E8C4" w14:textId="77777777"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14:paraId="5355E8C5" w14:textId="77777777" w:rsidR="002103D8" w:rsidRPr="00670215" w:rsidRDefault="002103D8" w:rsidP="00A42154">
            <w:pPr>
              <w:rPr>
                <w:rFonts w:cs="Arial"/>
                <w:color w:val="A6A6A6"/>
                <w:szCs w:val="20"/>
              </w:rPr>
            </w:pPr>
          </w:p>
        </w:tc>
      </w:tr>
      <w:tr w:rsidR="002103D8" w:rsidRPr="00670215" w14:paraId="5355E8C9" w14:textId="77777777" w:rsidTr="00A42154">
        <w:tc>
          <w:tcPr>
            <w:tcW w:w="2628" w:type="dxa"/>
            <w:gridSpan w:val="2"/>
          </w:tcPr>
          <w:p w14:paraId="5355E8C7" w14:textId="77777777" w:rsidR="002103D8" w:rsidRPr="00670215" w:rsidRDefault="002103D8" w:rsidP="00A42154">
            <w:pPr>
              <w:jc w:val="right"/>
              <w:rPr>
                <w:rFonts w:cs="Arial"/>
                <w:b/>
                <w:sz w:val="22"/>
                <w:szCs w:val="22"/>
              </w:rPr>
            </w:pPr>
            <w:r w:rsidRPr="00670215">
              <w:rPr>
                <w:rFonts w:cs="Arial"/>
                <w:b/>
                <w:sz w:val="22"/>
                <w:szCs w:val="22"/>
              </w:rPr>
              <w:t>Exceptions:</w:t>
            </w:r>
          </w:p>
        </w:tc>
        <w:tc>
          <w:tcPr>
            <w:tcW w:w="7110" w:type="dxa"/>
            <w:gridSpan w:val="3"/>
          </w:tcPr>
          <w:p w14:paraId="5355E8C8" w14:textId="77777777" w:rsidR="002103D8" w:rsidRPr="00670215" w:rsidRDefault="002103D8" w:rsidP="00A42154">
            <w:pPr>
              <w:rPr>
                <w:rFonts w:cs="Arial"/>
                <w:color w:val="A6A6A6"/>
                <w:szCs w:val="20"/>
              </w:rPr>
            </w:pPr>
          </w:p>
        </w:tc>
      </w:tr>
      <w:tr w:rsidR="002103D8" w:rsidRPr="00670215" w14:paraId="5355E8CC" w14:textId="77777777" w:rsidTr="00A42154">
        <w:tc>
          <w:tcPr>
            <w:tcW w:w="2628" w:type="dxa"/>
            <w:gridSpan w:val="2"/>
          </w:tcPr>
          <w:p w14:paraId="5355E8CA" w14:textId="77777777"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14:paraId="5355E8CB" w14:textId="77777777" w:rsidR="002103D8" w:rsidRPr="00670215" w:rsidRDefault="002103D8" w:rsidP="00A42154">
            <w:pPr>
              <w:rPr>
                <w:rFonts w:cs="Arial"/>
                <w:color w:val="A6A6A6"/>
                <w:szCs w:val="20"/>
              </w:rPr>
            </w:pPr>
          </w:p>
        </w:tc>
      </w:tr>
      <w:tr w:rsidR="002103D8" w:rsidRPr="00670215" w14:paraId="5355E8CF" w14:textId="77777777" w:rsidTr="00A42154">
        <w:tc>
          <w:tcPr>
            <w:tcW w:w="2628" w:type="dxa"/>
            <w:gridSpan w:val="2"/>
          </w:tcPr>
          <w:p w14:paraId="5355E8CD" w14:textId="77777777"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14:paraId="5355E8CE" w14:textId="77777777" w:rsidR="002103D8" w:rsidRPr="00670215" w:rsidRDefault="002103D8" w:rsidP="00A42154">
            <w:pPr>
              <w:rPr>
                <w:rFonts w:cs="Arial"/>
                <w:color w:val="A6A6A6"/>
                <w:szCs w:val="20"/>
              </w:rPr>
            </w:pPr>
          </w:p>
        </w:tc>
      </w:tr>
      <w:tr w:rsidR="002103D8" w:rsidRPr="00670215" w14:paraId="5355E8D2" w14:textId="77777777" w:rsidTr="00A42154">
        <w:tc>
          <w:tcPr>
            <w:tcW w:w="2628" w:type="dxa"/>
            <w:gridSpan w:val="2"/>
          </w:tcPr>
          <w:p w14:paraId="5355E8D0" w14:textId="77777777"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14:paraId="5355E8D1" w14:textId="77777777" w:rsidR="002103D8" w:rsidRPr="00670215" w:rsidRDefault="002103D8" w:rsidP="00A42154">
            <w:pPr>
              <w:rPr>
                <w:rFonts w:cs="Arial"/>
                <w:color w:val="A6A6A6"/>
                <w:szCs w:val="20"/>
              </w:rPr>
            </w:pPr>
          </w:p>
        </w:tc>
      </w:tr>
      <w:tr w:rsidR="002103D8" w:rsidRPr="00670215" w14:paraId="5355E8D5" w14:textId="77777777" w:rsidTr="00A42154">
        <w:tc>
          <w:tcPr>
            <w:tcW w:w="2628" w:type="dxa"/>
            <w:gridSpan w:val="2"/>
          </w:tcPr>
          <w:p w14:paraId="5355E8D3" w14:textId="77777777"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14:paraId="5355E8D4" w14:textId="77777777" w:rsidR="002103D8" w:rsidRPr="00670215" w:rsidRDefault="002103D8" w:rsidP="00A42154">
            <w:pPr>
              <w:rPr>
                <w:rFonts w:cs="Arial"/>
                <w:color w:val="A6A6A6"/>
                <w:szCs w:val="20"/>
              </w:rPr>
            </w:pPr>
          </w:p>
        </w:tc>
      </w:tr>
      <w:tr w:rsidR="002103D8" w:rsidRPr="00670215" w14:paraId="5355E8D8" w14:textId="77777777" w:rsidTr="00A42154">
        <w:tc>
          <w:tcPr>
            <w:tcW w:w="2628" w:type="dxa"/>
            <w:gridSpan w:val="2"/>
          </w:tcPr>
          <w:p w14:paraId="5355E8D6" w14:textId="77777777"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14:paraId="5355E8D7" w14:textId="77777777" w:rsidR="002103D8" w:rsidRPr="00670215" w:rsidRDefault="002103D8" w:rsidP="00A42154">
            <w:pPr>
              <w:rPr>
                <w:rFonts w:cs="Arial"/>
                <w:color w:val="A6A6A6"/>
                <w:szCs w:val="20"/>
              </w:rPr>
            </w:pPr>
          </w:p>
        </w:tc>
      </w:tr>
    </w:tbl>
    <w:p w14:paraId="5355E8D9"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355E8DA"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14:paraId="5355E8DB"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14:paraId="5355E8DC"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14:paraId="5355E8DD"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14:paraId="5355E8DE"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14:paraId="5355E8DF"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14:paraId="5355E8E0"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14:paraId="5355E8E1"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14:paraId="5355E8E2"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14:paraId="5355E8E3"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6DF3A" w14:textId="77777777" w:rsidR="00AB2AB5" w:rsidRDefault="00AB2AB5">
      <w:r>
        <w:separator/>
      </w:r>
    </w:p>
  </w:endnote>
  <w:endnote w:type="continuationSeparator" w:id="0">
    <w:p w14:paraId="1C0D3170" w14:textId="77777777" w:rsidR="00AB2AB5" w:rsidRDefault="00AB2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5E8EE" w14:textId="77777777"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472B58">
      <w:rPr>
        <w:noProof/>
        <w:sz w:val="12"/>
        <w:szCs w:val="12"/>
      </w:rPr>
      <w:t>5</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472B58">
      <w:rPr>
        <w:noProof/>
        <w:sz w:val="12"/>
        <w:szCs w:val="12"/>
      </w:rPr>
      <w:t>10/2/2017</w:t>
    </w:r>
    <w:r w:rsidR="004A7EEA">
      <w:rPr>
        <w:sz w:val="12"/>
        <w:szCs w:val="12"/>
      </w:rPr>
      <w:fldChar w:fldCharType="end"/>
    </w:r>
  </w:p>
  <w:p w14:paraId="5355E8EF" w14:textId="77777777"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A456F" w14:textId="77777777" w:rsidR="00AB2AB5" w:rsidRDefault="00AB2AB5">
      <w:r>
        <w:separator/>
      </w:r>
    </w:p>
  </w:footnote>
  <w:footnote w:type="continuationSeparator" w:id="0">
    <w:p w14:paraId="1FF91EFC" w14:textId="77777777" w:rsidR="00AB2AB5" w:rsidRDefault="00AB2A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5E8E8" w14:textId="77777777" w:rsidR="00050CBF" w:rsidRDefault="00050CBF" w:rsidP="00E906D9">
    <w:pPr>
      <w:pStyle w:val="Header"/>
      <w:pBdr>
        <w:bottom w:val="single" w:sz="4" w:space="2" w:color="auto"/>
      </w:pBdr>
      <w:tabs>
        <w:tab w:val="right" w:pos="7920"/>
      </w:tabs>
      <w:rPr>
        <w:noProof/>
      </w:rPr>
    </w:pPr>
  </w:p>
  <w:p w14:paraId="5355E8E9" w14:textId="77777777" w:rsidR="007E7FAB" w:rsidRDefault="007E7FAB" w:rsidP="00E906D9">
    <w:pPr>
      <w:pStyle w:val="Header"/>
      <w:pBdr>
        <w:bottom w:val="single" w:sz="4" w:space="2" w:color="auto"/>
      </w:pBdr>
      <w:tabs>
        <w:tab w:val="right" w:pos="7920"/>
      </w:tabs>
      <w:rPr>
        <w:noProof/>
      </w:rPr>
    </w:pPr>
  </w:p>
  <w:p w14:paraId="5355E8EA" w14:textId="77777777" w:rsidR="007E7FAB" w:rsidRDefault="007E7FAB" w:rsidP="00E906D9">
    <w:pPr>
      <w:pStyle w:val="Header"/>
      <w:pBdr>
        <w:bottom w:val="single" w:sz="4" w:space="2" w:color="auto"/>
      </w:pBdr>
      <w:tabs>
        <w:tab w:val="right" w:pos="7920"/>
      </w:tabs>
      <w:rPr>
        <w:noProof/>
      </w:rPr>
    </w:pPr>
  </w:p>
  <w:p w14:paraId="5355E8EB" w14:textId="77777777" w:rsidR="007E7FAB" w:rsidRDefault="007E7FAB" w:rsidP="00E906D9">
    <w:pPr>
      <w:pStyle w:val="Header"/>
      <w:pBdr>
        <w:bottom w:val="single" w:sz="4" w:space="2" w:color="auto"/>
      </w:pBdr>
      <w:tabs>
        <w:tab w:val="right" w:pos="7920"/>
      </w:tabs>
      <w:rPr>
        <w:noProof/>
      </w:rPr>
    </w:pPr>
  </w:p>
  <w:p w14:paraId="5355E8EC" w14:textId="77777777" w:rsidR="007E7FAB" w:rsidRPr="00E906D9" w:rsidRDefault="007E7FAB" w:rsidP="00E906D9">
    <w:pPr>
      <w:pStyle w:val="Header"/>
      <w:pBdr>
        <w:bottom w:val="single" w:sz="4" w:space="2" w:color="auto"/>
      </w:pBdr>
      <w:tabs>
        <w:tab w:val="right" w:pos="7920"/>
      </w:tabs>
    </w:pPr>
  </w:p>
  <w:p w14:paraId="5355E8ED" w14:textId="77777777"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71"/>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1CBF"/>
    <w:rsid w:val="00117877"/>
    <w:rsid w:val="00131833"/>
    <w:rsid w:val="00133949"/>
    <w:rsid w:val="0013598B"/>
    <w:rsid w:val="001439D6"/>
    <w:rsid w:val="00145B45"/>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72B58"/>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C5471"/>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97535"/>
    <w:rsid w:val="008A02DD"/>
    <w:rsid w:val="008A7D25"/>
    <w:rsid w:val="008C668D"/>
    <w:rsid w:val="008E47AD"/>
    <w:rsid w:val="009008E3"/>
    <w:rsid w:val="00912828"/>
    <w:rsid w:val="00933EFD"/>
    <w:rsid w:val="00935DD0"/>
    <w:rsid w:val="00945968"/>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B2A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71C"/>
    <w:rsid w:val="00CD4C86"/>
    <w:rsid w:val="00CE057B"/>
    <w:rsid w:val="00CF336A"/>
    <w:rsid w:val="00CF4920"/>
    <w:rsid w:val="00D01B00"/>
    <w:rsid w:val="00D12BD9"/>
    <w:rsid w:val="00D16A4B"/>
    <w:rsid w:val="00D2196A"/>
    <w:rsid w:val="00D23BAC"/>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355E796"/>
  <w15:docId w15:val="{E40F032A-5244-4F64-8241-0866C0F8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0ADA6B1-8EB6-47F7-AD84-CD0BA361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1</TotalTime>
  <Pages>7</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7761</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NH229UF</cp:lastModifiedBy>
  <cp:revision>2</cp:revision>
  <cp:lastPrinted>2009-02-05T12:31:00Z</cp:lastPrinted>
  <dcterms:created xsi:type="dcterms:W3CDTF">2018-09-07T17:26:00Z</dcterms:created>
  <dcterms:modified xsi:type="dcterms:W3CDTF">2018-09-07T17:26:00Z</dcterms:modified>
</cp:coreProperties>
</file>